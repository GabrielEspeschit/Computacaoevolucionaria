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5E5D" w14:textId="77777777" w:rsidR="00C943D5" w:rsidRDefault="00D32BF0" w:rsidP="00C943D5">
      <w:pPr>
        <w:jc w:val="center"/>
      </w:pPr>
      <w:r>
        <w:rPr>
          <w:noProof/>
        </w:rPr>
        <w:drawing>
          <wp:inline distT="0" distB="0" distL="0" distR="0" wp14:anchorId="51FABEAF" wp14:editId="1B721A04">
            <wp:extent cx="2112010" cy="2112010"/>
            <wp:effectExtent l="0" t="0" r="0" b="0"/>
            <wp:docPr id="1" name="Imagem 2" descr="Image result for ufmg escola de engenh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mage result for ufmg escola de engenhar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D70D" w14:textId="77777777" w:rsidR="00C943D5" w:rsidRDefault="00C943D5" w:rsidP="00C943D5">
      <w:pPr>
        <w:jc w:val="center"/>
      </w:pPr>
    </w:p>
    <w:p w14:paraId="701AC937" w14:textId="77777777" w:rsidR="00C943D5" w:rsidRDefault="00C943D5" w:rsidP="00C943D5">
      <w:pPr>
        <w:jc w:val="center"/>
        <w:rPr>
          <w:sz w:val="40"/>
          <w:szCs w:val="48"/>
        </w:rPr>
      </w:pPr>
      <w:r>
        <w:rPr>
          <w:sz w:val="40"/>
          <w:szCs w:val="48"/>
        </w:rPr>
        <w:t>UNIVERSIDADE FEDERAL DE MINAS GERAIS</w:t>
      </w:r>
    </w:p>
    <w:p w14:paraId="4EA6255C" w14:textId="77777777" w:rsidR="00C943D5" w:rsidRDefault="00C943D5" w:rsidP="00C943D5">
      <w:pPr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t>ESCOLA DE ENGENHARIA</w:t>
      </w:r>
    </w:p>
    <w:p w14:paraId="56F4274B" w14:textId="77777777" w:rsidR="00C943D5" w:rsidRDefault="00C943D5" w:rsidP="00C943D5">
      <w:pPr>
        <w:jc w:val="center"/>
        <w:rPr>
          <w:b/>
          <w:sz w:val="28"/>
          <w:szCs w:val="48"/>
        </w:rPr>
      </w:pPr>
      <w:r>
        <w:rPr>
          <w:b/>
          <w:sz w:val="28"/>
          <w:szCs w:val="48"/>
        </w:rPr>
        <w:t>ENGENHARIA ELÉTRICA</w:t>
      </w:r>
    </w:p>
    <w:p w14:paraId="6F943F29" w14:textId="77777777" w:rsidR="00C943D5" w:rsidRPr="001648FC" w:rsidRDefault="001648FC" w:rsidP="00C943D5">
      <w:pPr>
        <w:jc w:val="center"/>
        <w:rPr>
          <w:b/>
          <w:sz w:val="28"/>
          <w:szCs w:val="48"/>
        </w:rPr>
      </w:pPr>
      <w:r w:rsidRPr="001648FC">
        <w:rPr>
          <w:b/>
          <w:sz w:val="28"/>
          <w:szCs w:val="48"/>
        </w:rPr>
        <w:t>COMPUTAÇÃO EVOLUCIONÁRIA</w:t>
      </w:r>
    </w:p>
    <w:p w14:paraId="2547FCB6" w14:textId="77777777" w:rsidR="00C943D5" w:rsidRDefault="00C943D5" w:rsidP="00C943D5">
      <w:pPr>
        <w:jc w:val="center"/>
        <w:rPr>
          <w:b/>
          <w:sz w:val="28"/>
          <w:szCs w:val="48"/>
        </w:rPr>
      </w:pPr>
    </w:p>
    <w:p w14:paraId="55B68C7C" w14:textId="77777777" w:rsidR="00C943D5" w:rsidRDefault="00D32BF0" w:rsidP="00C943D5">
      <w:pPr>
        <w:jc w:val="center"/>
        <w:rPr>
          <w:b/>
          <w:sz w:val="28"/>
          <w:szCs w:val="48"/>
        </w:rPr>
      </w:pPr>
      <w:r>
        <w:rPr>
          <w:noProof/>
          <w:sz w:val="22"/>
        </w:rPr>
        <mc:AlternateContent>
          <mc:Choice Requires="wps">
            <w:drawing>
              <wp:inline distT="0" distB="0" distL="0" distR="0" wp14:anchorId="035CC826" wp14:editId="1977123A">
                <wp:extent cx="4938395" cy="1270"/>
                <wp:effectExtent l="19050" t="19050" r="14605" b="17780"/>
                <wp:docPr id="3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F49026" id="Conector reto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57385DFE" w14:textId="77777777" w:rsidR="00C943D5" w:rsidRDefault="00C943D5" w:rsidP="00C943D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Relatório </w:t>
      </w:r>
      <w:r w:rsidR="001648FC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 xml:space="preserve"> </w:t>
      </w:r>
      <w:r w:rsidR="001648FC">
        <w:rPr>
          <w:b/>
          <w:sz w:val="48"/>
          <w:szCs w:val="48"/>
        </w:rPr>
        <w:t>–</w:t>
      </w:r>
      <w:r>
        <w:rPr>
          <w:b/>
          <w:sz w:val="48"/>
          <w:szCs w:val="48"/>
        </w:rPr>
        <w:t xml:space="preserve"> </w:t>
      </w:r>
      <w:r w:rsidR="001648FC">
        <w:rPr>
          <w:b/>
          <w:sz w:val="48"/>
          <w:szCs w:val="48"/>
        </w:rPr>
        <w:t>Evolução Diferencial</w:t>
      </w:r>
    </w:p>
    <w:p w14:paraId="287AB729" w14:textId="77777777" w:rsidR="00C943D5" w:rsidRDefault="00D32BF0" w:rsidP="00C943D5">
      <w:pPr>
        <w:jc w:val="center"/>
        <w:rPr>
          <w:b/>
          <w:sz w:val="28"/>
          <w:szCs w:val="48"/>
        </w:rPr>
      </w:pPr>
      <w:r>
        <w:rPr>
          <w:noProof/>
          <w:sz w:val="22"/>
        </w:rPr>
        <mc:AlternateContent>
          <mc:Choice Requires="wps">
            <w:drawing>
              <wp:inline distT="0" distB="0" distL="0" distR="0" wp14:anchorId="08030C4C" wp14:editId="77FB6F30">
                <wp:extent cx="4938395" cy="1270"/>
                <wp:effectExtent l="19050" t="19050" r="14605" b="17780"/>
                <wp:docPr id="2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AE3D32" id="Conector reto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06D16A3A" w14:textId="77777777" w:rsidR="00C943D5" w:rsidRDefault="00C943D5" w:rsidP="00C943D5">
      <w:pPr>
        <w:rPr>
          <w:b/>
          <w:sz w:val="10"/>
          <w:szCs w:val="48"/>
        </w:rPr>
      </w:pPr>
    </w:p>
    <w:p w14:paraId="2AE4EDBE" w14:textId="77777777" w:rsidR="00C943D5" w:rsidRDefault="00C943D5" w:rsidP="00C943D5">
      <w:pPr>
        <w:rPr>
          <w:sz w:val="28"/>
          <w:szCs w:val="48"/>
        </w:rPr>
      </w:pPr>
      <w:r>
        <w:rPr>
          <w:i/>
          <w:sz w:val="28"/>
          <w:szCs w:val="48"/>
        </w:rPr>
        <w:t>Alunos</w:t>
      </w:r>
      <w:r>
        <w:rPr>
          <w:sz w:val="28"/>
          <w:szCs w:val="48"/>
        </w:rPr>
        <w:t xml:space="preserve">: </w:t>
      </w:r>
    </w:p>
    <w:p w14:paraId="2B814E1E" w14:textId="77777777" w:rsidR="00C943D5" w:rsidRDefault="00C943D5" w:rsidP="00C943D5">
      <w:pPr>
        <w:ind w:left="384" w:firstLine="384"/>
      </w:pPr>
      <w:r>
        <w:rPr>
          <w:sz w:val="28"/>
          <w:szCs w:val="48"/>
        </w:rPr>
        <w:t>Gabriel Saraiva Espeschit - 2015065541</w:t>
      </w:r>
    </w:p>
    <w:p w14:paraId="1A9EA24D" w14:textId="77777777" w:rsidR="00C943D5" w:rsidRDefault="00C943D5" w:rsidP="001648FC">
      <w:pPr>
        <w:tabs>
          <w:tab w:val="left" w:pos="2439"/>
        </w:tabs>
        <w:rPr>
          <w:i/>
          <w:sz w:val="28"/>
          <w:szCs w:val="48"/>
        </w:rPr>
      </w:pPr>
    </w:p>
    <w:p w14:paraId="52C52FCD" w14:textId="77777777" w:rsidR="001648FC" w:rsidRDefault="001648FC" w:rsidP="001648FC">
      <w:pPr>
        <w:tabs>
          <w:tab w:val="left" w:pos="2439"/>
        </w:tabs>
        <w:rPr>
          <w:sz w:val="28"/>
          <w:szCs w:val="48"/>
        </w:rPr>
      </w:pPr>
    </w:p>
    <w:p w14:paraId="71C79E6A" w14:textId="77777777" w:rsidR="00C943D5" w:rsidRDefault="001648FC" w:rsidP="00C943D5">
      <w:pPr>
        <w:jc w:val="center"/>
        <w:rPr>
          <w:sz w:val="32"/>
          <w:szCs w:val="48"/>
        </w:rPr>
      </w:pPr>
      <w:r>
        <w:rPr>
          <w:sz w:val="32"/>
          <w:szCs w:val="48"/>
        </w:rPr>
        <w:t>04</w:t>
      </w:r>
      <w:r w:rsidR="00C943D5">
        <w:rPr>
          <w:sz w:val="32"/>
          <w:szCs w:val="48"/>
        </w:rPr>
        <w:t xml:space="preserve"> de </w:t>
      </w:r>
      <w:r>
        <w:rPr>
          <w:sz w:val="32"/>
          <w:szCs w:val="48"/>
        </w:rPr>
        <w:t>novembro</w:t>
      </w:r>
      <w:r w:rsidR="00C943D5">
        <w:rPr>
          <w:sz w:val="32"/>
          <w:szCs w:val="48"/>
        </w:rPr>
        <w:t xml:space="preserve"> de 20</w:t>
      </w:r>
      <w:r>
        <w:rPr>
          <w:sz w:val="32"/>
          <w:szCs w:val="48"/>
        </w:rPr>
        <w:t>19</w:t>
      </w:r>
    </w:p>
    <w:p w14:paraId="12154BA3" w14:textId="77777777" w:rsidR="001648FC" w:rsidRDefault="001648FC" w:rsidP="00C943D5">
      <w:pPr>
        <w:jc w:val="center"/>
        <w:rPr>
          <w:sz w:val="32"/>
          <w:szCs w:val="48"/>
        </w:rPr>
      </w:pPr>
    </w:p>
    <w:p w14:paraId="56035AE5" w14:textId="77777777" w:rsidR="001648FC" w:rsidRDefault="001648FC" w:rsidP="00C943D5">
      <w:pPr>
        <w:jc w:val="center"/>
        <w:rPr>
          <w:sz w:val="32"/>
          <w:szCs w:val="48"/>
        </w:rPr>
      </w:pPr>
    </w:p>
    <w:p w14:paraId="59C2E340" w14:textId="77777777" w:rsidR="001648FC" w:rsidRDefault="001648FC" w:rsidP="00C943D5">
      <w:pPr>
        <w:jc w:val="center"/>
        <w:rPr>
          <w:sz w:val="32"/>
          <w:szCs w:val="48"/>
        </w:rPr>
      </w:pPr>
    </w:p>
    <w:p w14:paraId="2494E2D9" w14:textId="77777777" w:rsidR="001648FC" w:rsidRDefault="001648FC" w:rsidP="00C943D5">
      <w:pPr>
        <w:jc w:val="center"/>
        <w:rPr>
          <w:sz w:val="32"/>
          <w:szCs w:val="48"/>
        </w:rPr>
      </w:pPr>
    </w:p>
    <w:p w14:paraId="7ECF5514" w14:textId="77777777" w:rsidR="001648FC" w:rsidRDefault="001648FC" w:rsidP="00C943D5">
      <w:pPr>
        <w:jc w:val="center"/>
        <w:rPr>
          <w:sz w:val="32"/>
          <w:szCs w:val="48"/>
        </w:rPr>
      </w:pPr>
    </w:p>
    <w:p w14:paraId="72FFCD95" w14:textId="77777777" w:rsidR="001648FC" w:rsidRDefault="001648FC" w:rsidP="001648FC">
      <w:pPr>
        <w:pStyle w:val="PargrafodaLista"/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8F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Introdução</w:t>
      </w:r>
    </w:p>
    <w:p w14:paraId="5A7ECDEE" w14:textId="77777777" w:rsidR="001648FC" w:rsidRDefault="001648FC" w:rsidP="001648FC">
      <w:pPr>
        <w:pStyle w:val="SemEspaamento"/>
      </w:pPr>
    </w:p>
    <w:p w14:paraId="4DAF0697" w14:textId="77777777" w:rsidR="001648FC" w:rsidRDefault="007F5421" w:rsidP="001648FC">
      <w:pPr>
        <w:pStyle w:val="SemEspaamento"/>
      </w:pPr>
      <w:r>
        <w:t>Algoritmos de e</w:t>
      </w:r>
      <w:r w:rsidR="001648FC">
        <w:t xml:space="preserve">volução diferencial </w:t>
      </w:r>
      <w:r>
        <w:t xml:space="preserve">são </w:t>
      </w:r>
      <w:r w:rsidR="001648FC">
        <w:t>método</w:t>
      </w:r>
      <w:r>
        <w:t>s</w:t>
      </w:r>
      <w:r w:rsidR="001648FC">
        <w:t xml:space="preserve"> de otimização que utiliza</w:t>
      </w:r>
      <w:r>
        <w:t>m</w:t>
      </w:r>
      <w:r w:rsidR="001648FC">
        <w:t xml:space="preserve"> de representações e operações vetoriais para encontrar mínimos e máximos das funções objetivos. Esse tipo de </w:t>
      </w:r>
      <w:r>
        <w:t xml:space="preserve">algoritmo </w:t>
      </w:r>
      <w:r w:rsidR="001648FC">
        <w:t>segue o</w:t>
      </w:r>
      <w:r>
        <w:t xml:space="preserve"> pseudocódigo a seguir:</w:t>
      </w:r>
    </w:p>
    <w:p w14:paraId="4E9CB49C" w14:textId="77777777" w:rsidR="00F67255" w:rsidRDefault="00F67255" w:rsidP="001648FC">
      <w:pPr>
        <w:pStyle w:val="SemEspaamento"/>
      </w:pPr>
    </w:p>
    <w:p w14:paraId="6CC991C5" w14:textId="77777777" w:rsidR="007F5421" w:rsidRPr="007F5421" w:rsidRDefault="007F5421" w:rsidP="007F5421">
      <w:pPr>
        <w:pStyle w:val="SemEspaamento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t←1</m:t>
          </m:r>
        </m:oMath>
      </m:oMathPara>
    </w:p>
    <w:p w14:paraId="0BEA2F40" w14:textId="77777777" w:rsidR="007F5421" w:rsidRPr="007F5421" w:rsidRDefault="007F5421" w:rsidP="007F5421">
      <w:pPr>
        <w:pStyle w:val="SemEspaamento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Inicializar população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>;i=1, …, N</m:t>
              </m:r>
            </m:e>
          </m:d>
        </m:oMath>
      </m:oMathPara>
    </w:p>
    <w:p w14:paraId="32236751" w14:textId="77777777" w:rsidR="007F5421" w:rsidRPr="007F5421" w:rsidRDefault="007F5421" w:rsidP="007F5421">
      <w:pPr>
        <w:pStyle w:val="SemEspaamento"/>
        <w:jc w:val="center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Enquanto</m:t>
          </m:r>
          <m:r>
            <w:rPr>
              <w:rFonts w:ascii="Cambria Math" w:hAnsi="Cambria Math"/>
            </w:rPr>
            <m:t xml:space="preserve"> algum critério de parada não for satisfeito, </m:t>
          </m:r>
          <m:r>
            <m:rPr>
              <m:sty m:val="bi"/>
            </m:rPr>
            <w:rPr>
              <w:rFonts w:ascii="Cambria Math" w:hAnsi="Cambria Math"/>
            </w:rPr>
            <m:t>faça:</m:t>
          </m:r>
        </m:oMath>
      </m:oMathPara>
    </w:p>
    <w:p w14:paraId="133F69B1" w14:textId="77777777" w:rsidR="007F5421" w:rsidRPr="007F5421" w:rsidRDefault="007F5421" w:rsidP="007F5421">
      <w:pPr>
        <w:pStyle w:val="SemEspaamento"/>
        <w:ind w:left="708" w:firstLine="708"/>
        <w:jc w:val="center"/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Para </m:t>
          </m:r>
          <m:r>
            <w:rPr>
              <w:rFonts w:ascii="Cambria Math" w:hAnsi="Cambria Math"/>
            </w:rPr>
            <m:t xml:space="preserve">i=1 até N, </m:t>
          </m:r>
          <m:r>
            <m:rPr>
              <m:sty m:val="bi"/>
            </m:rPr>
            <w:rPr>
              <w:rFonts w:ascii="Cambria Math" w:hAnsi="Cambria Math"/>
            </w:rPr>
            <m:t>faça:</m:t>
          </m:r>
        </m:oMath>
      </m:oMathPara>
    </w:p>
    <w:p w14:paraId="02C667EC" w14:textId="77777777" w:rsidR="007F5421" w:rsidRPr="007F5421" w:rsidRDefault="007F5421" w:rsidP="007F5421">
      <w:pPr>
        <w:pStyle w:val="SemEspaamento"/>
        <w:ind w:left="1416" w:firstLine="708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Selecione aleatoriamente r1, r2, r3∈{1,…,N}</m:t>
          </m:r>
        </m:oMath>
      </m:oMathPara>
    </w:p>
    <w:p w14:paraId="108D7A31" w14:textId="77777777" w:rsidR="007F5421" w:rsidRPr="007F5421" w:rsidRDefault="007F5421" w:rsidP="007F5421">
      <w:pPr>
        <w:pStyle w:val="SemEspaamento"/>
        <w:rPr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m:oMath>
        <m:r>
          <w:rPr>
            <w:rFonts w:ascii="Cambria Math" w:hAnsi="Cambria Math"/>
          </w:rPr>
          <m:t xml:space="preserve">Selecione aleatoriamente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1,…, N</m:t>
            </m:r>
          </m:e>
        </m:d>
      </m:oMath>
    </w:p>
    <w:p w14:paraId="1E9558C9" w14:textId="77777777" w:rsidR="007F5421" w:rsidRDefault="007F5421" w:rsidP="007F5421">
      <w:pPr>
        <w:pStyle w:val="SemEspaamento"/>
        <w:rPr>
          <w:b/>
          <w:bCs/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Para </m:t>
        </m:r>
        <m:r>
          <w:rPr>
            <w:rFonts w:ascii="Cambria Math" w:hAnsi="Cambria Math"/>
          </w:rPr>
          <m:t xml:space="preserve">j=1 até n, </m:t>
        </m:r>
        <m:r>
          <m:rPr>
            <m:sty m:val="bi"/>
          </m:rPr>
          <w:rPr>
            <w:rFonts w:ascii="Cambria Math" w:hAnsi="Cambria Math"/>
          </w:rPr>
          <m:t>faça:</m:t>
        </m:r>
      </m:oMath>
    </w:p>
    <w:p w14:paraId="627BDD3A" w14:textId="77777777" w:rsidR="007F5421" w:rsidRPr="007F5421" w:rsidRDefault="007F5421" w:rsidP="007F5421">
      <w:pPr>
        <w:pStyle w:val="SemEspaamento"/>
        <w:rPr>
          <w:b/>
          <w:bCs/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Se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sub>
        </m:sSub>
        <m:r>
          <w:rPr>
            <w:rFonts w:ascii="Cambria Math" w:hAnsi="Cambria Math"/>
          </w:rPr>
          <m:t xml:space="preserve">≤C </m:t>
        </m:r>
        <m:r>
          <m:rPr>
            <m:sty m:val="bi"/>
          </m:rPr>
          <w:rPr>
            <w:rFonts w:ascii="Cambria Math" w:hAnsi="Cambria Math"/>
          </w:rPr>
          <m:t xml:space="preserve">E </m:t>
        </m:r>
        <m:r>
          <w:rPr>
            <w:rFonts w:ascii="Cambria Math" w:hAnsi="Cambria Math"/>
          </w:rPr>
          <m:t>j==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então:</m:t>
        </m:r>
      </m:oMath>
    </w:p>
    <w:p w14:paraId="44E2DB7A" w14:textId="77777777" w:rsidR="007F5421" w:rsidRDefault="007F5421" w:rsidP="007F5421">
      <w:pPr>
        <w:pStyle w:val="SemEspaamento"/>
        <w:rPr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t,i,j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t,r1,j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F*(x</m:t>
            </m:r>
          </m:e>
          <m:sub>
            <m:r>
              <w:rPr>
                <w:rFonts w:ascii="Cambria Math" w:hAnsi="Cambria Math"/>
              </w:rPr>
              <m:t>t,r2,j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t,r3,j</m:t>
            </m:r>
          </m:sub>
        </m:sSub>
        <m:r>
          <w:rPr>
            <w:rFonts w:ascii="Cambria Math" w:hAnsi="Cambria Math"/>
          </w:rPr>
          <m:t>)</m:t>
        </m:r>
      </m:oMath>
    </w:p>
    <w:p w14:paraId="4E0AB641" w14:textId="77777777" w:rsidR="007F5421" w:rsidRDefault="007F5421" w:rsidP="007F5421">
      <w:pPr>
        <w:pStyle w:val="SemEspaamento"/>
        <w:rPr>
          <w:b/>
          <w:bCs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>Senão</m:t>
        </m:r>
      </m:oMath>
      <w:r>
        <w:rPr>
          <w:b/>
          <w:bCs/>
          <w:iCs/>
        </w:rPr>
        <w:t>:</w:t>
      </w:r>
    </w:p>
    <w:p w14:paraId="0BFEBAC7" w14:textId="77777777" w:rsidR="007F5421" w:rsidRPr="007F5421" w:rsidRDefault="006D16D9" w:rsidP="007F5421">
      <w:pPr>
        <w:pStyle w:val="SemEspaamento"/>
        <w:ind w:left="2832" w:firstLine="708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t,i,j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t,r1,j</m:t>
              </m:r>
            </m:sub>
          </m:sSub>
        </m:oMath>
      </m:oMathPara>
    </w:p>
    <w:p w14:paraId="46500BA1" w14:textId="77777777" w:rsidR="007F5421" w:rsidRPr="007F5421" w:rsidRDefault="007F5421" w:rsidP="007F5421">
      <w:pPr>
        <w:pStyle w:val="SemEspaamento"/>
        <w:rPr>
          <w:b/>
          <w:bCs/>
          <w:iCs/>
          <w:vertAlign w:val="subscript"/>
        </w:rPr>
      </w:pPr>
      <w:r>
        <w:rPr>
          <w:b/>
          <w:bCs/>
          <w:iCs/>
          <w:vertAlign w:val="subscript"/>
        </w:rPr>
        <w:tab/>
      </w:r>
      <w:r>
        <w:rPr>
          <w:b/>
          <w:bCs/>
          <w:iCs/>
          <w:vertAlign w:val="subscript"/>
        </w:rPr>
        <w:tab/>
      </w:r>
      <w:r>
        <w:rPr>
          <w:b/>
          <w:bCs/>
          <w:iCs/>
          <w:vertAlign w:val="subscript"/>
        </w:rPr>
        <w:tab/>
      </w:r>
      <m:oMath>
        <m:r>
          <m:rPr>
            <m:sty m:val="bi"/>
          </m:rPr>
          <w:rPr>
            <w:rFonts w:ascii="Cambria Math" w:hAnsi="Cambria Math"/>
            <w:vertAlign w:val="subscript"/>
          </w:rPr>
          <m:t>Fim se</m:t>
        </m:r>
      </m:oMath>
    </w:p>
    <w:p w14:paraId="07DB0731" w14:textId="77777777" w:rsidR="007F5421" w:rsidRPr="00F67255" w:rsidRDefault="007F5421" w:rsidP="00F67255">
      <w:pPr>
        <w:pStyle w:val="SemEspaamento"/>
        <w:ind w:left="1416" w:firstLine="708"/>
        <w:rPr>
          <w:b/>
          <w:bCs/>
          <w:iCs/>
          <w:vertAlign w:val="subscri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vertAlign w:val="subscript"/>
            </w:rPr>
            <m:t>Fim para</m:t>
          </m:r>
        </m:oMath>
      </m:oMathPara>
    </w:p>
    <w:p w14:paraId="78AFA542" w14:textId="77777777" w:rsidR="007F5421" w:rsidRPr="00F67255" w:rsidRDefault="00F67255" w:rsidP="007F5421">
      <w:pPr>
        <w:pStyle w:val="SemEspaamento"/>
        <w:rPr>
          <w:b/>
          <w:bCs/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Se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t,i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t,i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então:</m:t>
        </m:r>
      </m:oMath>
    </w:p>
    <w:p w14:paraId="0563D99B" w14:textId="77777777" w:rsidR="00F67255" w:rsidRDefault="00F67255" w:rsidP="007F5421">
      <w:pPr>
        <w:pStyle w:val="SemEspaamento"/>
        <w:rPr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t+1,i</m:t>
            </m:r>
          </m:sub>
        </m:sSub>
        <m:r>
          <w:rPr>
            <w:rFonts w:ascii="Cambria Math" w:hAnsi="Cambria Math"/>
          </w:rPr>
          <m:t xml:space="preserve">←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</w:p>
    <w:p w14:paraId="629FAFE7" w14:textId="77777777" w:rsidR="00F67255" w:rsidRDefault="00F67255" w:rsidP="00F67255">
      <w:pPr>
        <w:pStyle w:val="SemEspaamento"/>
        <w:rPr>
          <w:b/>
          <w:bCs/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>Senão</m:t>
        </m:r>
      </m:oMath>
      <w:r>
        <w:rPr>
          <w:b/>
          <w:bCs/>
          <w:iCs/>
        </w:rPr>
        <w:t>:</w:t>
      </w:r>
    </w:p>
    <w:p w14:paraId="232C0B49" w14:textId="77777777" w:rsidR="00F67255" w:rsidRDefault="00F67255" w:rsidP="00F67255">
      <w:pPr>
        <w:pStyle w:val="SemEspaamento"/>
        <w:rPr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t+1,i</m:t>
            </m:r>
          </m:sub>
        </m:sSub>
        <m:r>
          <w:rPr>
            <w:rFonts w:ascii="Cambria Math" w:hAnsi="Cambria Math"/>
          </w:rPr>
          <m:t xml:space="preserve">←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</w:p>
    <w:p w14:paraId="6BB9A53E" w14:textId="77777777" w:rsidR="00F67255" w:rsidRPr="007F5421" w:rsidRDefault="00F67255" w:rsidP="00F67255">
      <w:pPr>
        <w:pStyle w:val="SemEspaamento"/>
        <w:rPr>
          <w:b/>
          <w:bCs/>
          <w:iCs/>
          <w:vertAlign w:val="subscript"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m:oMath>
        <m:r>
          <m:rPr>
            <m:sty m:val="bi"/>
          </m:rPr>
          <w:rPr>
            <w:rFonts w:ascii="Cambria Math" w:hAnsi="Cambria Math"/>
            <w:vertAlign w:val="subscript"/>
          </w:rPr>
          <m:t>Fim se</m:t>
        </m:r>
      </m:oMath>
    </w:p>
    <w:p w14:paraId="4C051E6E" w14:textId="77777777" w:rsidR="007F5421" w:rsidRPr="00F67255" w:rsidRDefault="00F67255" w:rsidP="00F67255">
      <w:pPr>
        <w:pStyle w:val="SemEspaamento"/>
        <w:ind w:left="708" w:firstLine="708"/>
        <w:rPr>
          <w:b/>
          <w:bCs/>
          <w:iCs/>
          <w:vertAlign w:val="subscri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vertAlign w:val="subscript"/>
            </w:rPr>
            <m:t>Fim para</m:t>
          </m:r>
        </m:oMath>
      </m:oMathPara>
    </w:p>
    <w:p w14:paraId="7B6D32CE" w14:textId="77777777" w:rsidR="007F5421" w:rsidRPr="00F67255" w:rsidRDefault="00F67255" w:rsidP="00F67255">
      <w:pPr>
        <w:pStyle w:val="SemEspaamento"/>
        <w:jc w:val="left"/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Fim enquanto</m:t>
          </m:r>
        </m:oMath>
      </m:oMathPara>
    </w:p>
    <w:p w14:paraId="274308AA" w14:textId="77777777" w:rsidR="00F67255" w:rsidRDefault="00F67255" w:rsidP="00F67255">
      <w:pPr>
        <w:pStyle w:val="SemEspaamento"/>
        <w:jc w:val="left"/>
        <w:rPr>
          <w:b/>
          <w:bCs/>
          <w:iCs/>
        </w:rPr>
      </w:pPr>
    </w:p>
    <w:p w14:paraId="51B0371A" w14:textId="77777777" w:rsidR="00F67255" w:rsidRPr="00F67255" w:rsidRDefault="00F67255" w:rsidP="00F67255">
      <w:pPr>
        <w:pStyle w:val="SemEspaamento"/>
      </w:pPr>
      <w:r>
        <w:t xml:space="preserve">Sendo assim, foram selecionadas duas funções, </w:t>
      </w:r>
      <w:r w:rsidRPr="00C6023B">
        <w:rPr>
          <w:i/>
          <w:iCs/>
        </w:rPr>
        <w:t xml:space="preserve">rastrigin </w:t>
      </w:r>
      <w:r w:rsidRPr="00C6023B">
        <w:t>e</w:t>
      </w:r>
      <w:r w:rsidRPr="00C6023B">
        <w:rPr>
          <w:i/>
          <w:iCs/>
        </w:rPr>
        <w:t xml:space="preserve"> peaks</w:t>
      </w:r>
      <w:r>
        <w:t xml:space="preserve">, para serem submetidas a um algoritmo de evolução diferencial. </w:t>
      </w:r>
    </w:p>
    <w:p w14:paraId="703EB603" w14:textId="77777777" w:rsidR="001648FC" w:rsidRPr="001648FC" w:rsidRDefault="001648FC" w:rsidP="001648FC">
      <w:pPr>
        <w:pStyle w:val="PargrafodaLista"/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8FC">
        <w:rPr>
          <w:rFonts w:ascii="Times New Roman" w:eastAsia="Times New Roman" w:hAnsi="Times New Roman" w:cs="Times New Roman"/>
          <w:b/>
          <w:bCs/>
          <w:sz w:val="32"/>
          <w:szCs w:val="32"/>
        </w:rPr>
        <w:t>Metodologia</w:t>
      </w:r>
    </w:p>
    <w:p w14:paraId="30D97B90" w14:textId="77777777" w:rsidR="001648FC" w:rsidRPr="001648FC" w:rsidRDefault="00F67255" w:rsidP="001648FC">
      <w:pPr>
        <w:pStyle w:val="SemEspaamento"/>
      </w:pPr>
      <w:r>
        <w:t>A metodologia de implementação consistiu na tradução das funções repassadas pelo professor para linguagem Python, e da implementação, em Python, do pseudocódigo acima apresentado.</w:t>
      </w:r>
    </w:p>
    <w:p w14:paraId="22662180" w14:textId="77777777" w:rsidR="001648FC" w:rsidRDefault="001648FC" w:rsidP="001648FC">
      <w:pPr>
        <w:pStyle w:val="PargrafodaLista"/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6804">
        <w:rPr>
          <w:rFonts w:ascii="Times New Roman" w:eastAsia="Times New Roman" w:hAnsi="Times New Roman" w:cs="Times New Roman"/>
          <w:b/>
          <w:bCs/>
          <w:sz w:val="32"/>
          <w:szCs w:val="32"/>
        </w:rPr>
        <w:t>Resultados</w:t>
      </w:r>
    </w:p>
    <w:p w14:paraId="431FEB57" w14:textId="0EFB4478" w:rsidR="001648FC" w:rsidRDefault="00677DC7" w:rsidP="001648FC">
      <w:pPr>
        <w:pStyle w:val="SemEspaamento"/>
      </w:pPr>
      <w:r>
        <w:t>Para as cada uma das funções testadas, o resultado ótimo esperado era:</w:t>
      </w:r>
    </w:p>
    <w:p w14:paraId="4D06F2E4" w14:textId="5664AB43" w:rsidR="00BC453D" w:rsidRDefault="00BC453D" w:rsidP="00C6023B">
      <w:pPr>
        <w:pStyle w:val="SemEspaamento"/>
        <w:numPr>
          <w:ilvl w:val="0"/>
          <w:numId w:val="3"/>
        </w:numPr>
      </w:pPr>
      <w:r w:rsidRPr="00C6023B">
        <w:rPr>
          <w:i/>
          <w:iCs/>
        </w:rPr>
        <w:t>P</w:t>
      </w:r>
      <w:r w:rsidRPr="00C6023B">
        <w:rPr>
          <w:i/>
          <w:iCs/>
        </w:rPr>
        <w:t>eaks</w:t>
      </w:r>
      <w:r>
        <w:t>:</w:t>
      </w:r>
      <w:r>
        <w:t xml:space="preserve"> mínimo global em</w:t>
      </w:r>
      <w:r>
        <w:t xml:space="preserve"> </w:t>
      </w:r>
      <w:r>
        <w:t>x*</w:t>
      </w:r>
      <w:r w:rsidR="00C6023B">
        <w:t xml:space="preserve"> </w:t>
      </w:r>
      <w:r>
        <w:t>=</w:t>
      </w:r>
      <w:r w:rsidR="00C6023B">
        <w:t xml:space="preserve"> </w:t>
      </w:r>
      <w:r>
        <w:t>[0.228,</w:t>
      </w:r>
      <w:r w:rsidR="00C6023B">
        <w:t xml:space="preserve"> </w:t>
      </w:r>
      <w:r>
        <w:t>-1.625] com f(x*) = -6.5511;</w:t>
      </w:r>
    </w:p>
    <w:p w14:paraId="25C8F343" w14:textId="77777777" w:rsidR="003332DA" w:rsidRDefault="00C6023B" w:rsidP="00C6023B">
      <w:pPr>
        <w:pStyle w:val="SemEspaamento"/>
        <w:numPr>
          <w:ilvl w:val="0"/>
          <w:numId w:val="3"/>
        </w:numPr>
      </w:pPr>
      <w:r w:rsidRPr="003332DA">
        <w:rPr>
          <w:i/>
          <w:iCs/>
        </w:rPr>
        <w:t>R</w:t>
      </w:r>
      <w:r w:rsidR="00BC453D" w:rsidRPr="003332DA">
        <w:rPr>
          <w:i/>
          <w:iCs/>
        </w:rPr>
        <w:t>astrigin</w:t>
      </w:r>
      <w:r>
        <w:t>:</w:t>
      </w:r>
      <w:r w:rsidR="00BC453D">
        <w:t xml:space="preserve"> mínimo global em</w:t>
      </w:r>
      <w:r>
        <w:t xml:space="preserve"> </w:t>
      </w:r>
      <w:r w:rsidR="00BC453D">
        <w:t>x*</w:t>
      </w:r>
      <w:r>
        <w:t xml:space="preserve"> </w:t>
      </w:r>
      <w:r w:rsidR="00BC453D">
        <w:t>=</w:t>
      </w:r>
      <w:r>
        <w:t xml:space="preserve"> </w:t>
      </w:r>
      <w:r w:rsidR="00BC453D">
        <w:t>[0,</w:t>
      </w:r>
      <w:r>
        <w:t xml:space="preserve"> </w:t>
      </w:r>
      <w:r w:rsidR="00BC453D">
        <w:t>0] com f(x*) = -20.</w:t>
      </w:r>
    </w:p>
    <w:p w14:paraId="2B0E5986" w14:textId="77777777" w:rsidR="003332DA" w:rsidRDefault="003332DA" w:rsidP="003332DA">
      <w:pPr>
        <w:pStyle w:val="SemEspaamento"/>
        <w:ind w:left="720"/>
      </w:pPr>
    </w:p>
    <w:p w14:paraId="79562167" w14:textId="292928C8" w:rsidR="00C6023B" w:rsidRDefault="00C6023B" w:rsidP="003332DA">
      <w:pPr>
        <w:pStyle w:val="SemEspaamento"/>
      </w:pPr>
      <w:r>
        <w:t xml:space="preserve">Abaixo algumas imagens que mostram as gerações 0, 50 e 100 do algoritmo convergindo na função </w:t>
      </w:r>
      <w:r w:rsidRPr="003332DA">
        <w:rPr>
          <w:i/>
          <w:iCs/>
        </w:rPr>
        <w:t>peaks</w:t>
      </w:r>
      <w:r>
        <w:t>:</w:t>
      </w:r>
    </w:p>
    <w:p w14:paraId="5D0A055F" w14:textId="77777777" w:rsidR="00F200F4" w:rsidRDefault="00F200F4" w:rsidP="00F200F4">
      <w:pPr>
        <w:pStyle w:val="SemEspaamento"/>
        <w:keepNext/>
        <w:jc w:val="center"/>
      </w:pPr>
      <w:r>
        <w:rPr>
          <w:noProof/>
        </w:rPr>
        <w:lastRenderedPageBreak/>
        <w:drawing>
          <wp:inline distT="0" distB="0" distL="0" distR="0" wp14:anchorId="7882DF5F" wp14:editId="20D47C15">
            <wp:extent cx="2401882" cy="180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783A3" wp14:editId="0061E806">
            <wp:extent cx="2401883" cy="180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81DF5" wp14:editId="6694B42B">
            <wp:extent cx="2401883" cy="18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FD87" w14:textId="445EEA53" w:rsidR="00F200F4" w:rsidRDefault="00F200F4" w:rsidP="00F200F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16D9">
        <w:rPr>
          <w:noProof/>
        </w:rPr>
        <w:t>1</w:t>
      </w:r>
      <w:r>
        <w:fldChar w:fldCharType="end"/>
      </w:r>
      <w:r>
        <w:t xml:space="preserve"> - Gráfico mostrando a convergência do algoritmo na função peaks</w:t>
      </w:r>
      <w:r w:rsidR="00C31DA2">
        <w:t>.</w:t>
      </w:r>
    </w:p>
    <w:p w14:paraId="19EF0EE9" w14:textId="77777777" w:rsidR="003332DA" w:rsidRPr="003332DA" w:rsidRDefault="003332DA" w:rsidP="003332DA"/>
    <w:p w14:paraId="03DA6852" w14:textId="77777777" w:rsidR="003332DA" w:rsidRDefault="00F200F4" w:rsidP="003332DA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27221CE8" wp14:editId="5F31BE3A">
            <wp:extent cx="4038928" cy="302682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78" cy="30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6E1A" w14:textId="7970BA3B" w:rsidR="00C6023B" w:rsidRDefault="003332DA" w:rsidP="003332D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16D9">
        <w:rPr>
          <w:noProof/>
        </w:rPr>
        <w:t>2</w:t>
      </w:r>
      <w:r>
        <w:fldChar w:fldCharType="end"/>
      </w:r>
      <w:r>
        <w:t xml:space="preserve"> - Desempenho do algoritmo. A convergência no caso média mostra que o comportamento do algoritmo foi conforme esperado</w:t>
      </w:r>
      <w:r w:rsidR="00C31DA2">
        <w:t>.</w:t>
      </w:r>
    </w:p>
    <w:p w14:paraId="583B9ACB" w14:textId="56BF866C" w:rsidR="003332DA" w:rsidRDefault="003332DA" w:rsidP="003332DA">
      <w:pPr>
        <w:pStyle w:val="SemEspaamento"/>
      </w:pPr>
      <w:r>
        <w:t xml:space="preserve">Abaixo algumas imagens que mostram as gerações 0, 50 e 100 do algoritmo convergindo na função </w:t>
      </w:r>
      <w:r>
        <w:rPr>
          <w:i/>
          <w:iCs/>
        </w:rPr>
        <w:t>r</w:t>
      </w:r>
      <w:r w:rsidRPr="003332DA">
        <w:rPr>
          <w:i/>
          <w:iCs/>
        </w:rPr>
        <w:t>astrigin</w:t>
      </w:r>
      <w:r>
        <w:t>:</w:t>
      </w:r>
    </w:p>
    <w:p w14:paraId="0C94D32D" w14:textId="44761514" w:rsidR="003332DA" w:rsidRDefault="003332DA" w:rsidP="003332DA">
      <w:pPr>
        <w:pStyle w:val="SemEspaamento"/>
      </w:pPr>
    </w:p>
    <w:p w14:paraId="0AF0E190" w14:textId="77777777" w:rsidR="00C31DA2" w:rsidRDefault="00C31DA2" w:rsidP="00C31DA2">
      <w:pPr>
        <w:pStyle w:val="SemEspaamento"/>
        <w:keepNext/>
        <w:jc w:val="center"/>
      </w:pPr>
      <w:r>
        <w:rPr>
          <w:noProof/>
        </w:rPr>
        <w:lastRenderedPageBreak/>
        <w:drawing>
          <wp:inline distT="0" distB="0" distL="0" distR="0" wp14:anchorId="3002C264" wp14:editId="74E8466C">
            <wp:extent cx="2401883" cy="180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B203F" wp14:editId="02C15186">
            <wp:extent cx="2401883" cy="180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CB70B" wp14:editId="3877156F">
            <wp:extent cx="2401883" cy="180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13EC" w14:textId="1207E70F" w:rsidR="00C31DA2" w:rsidRDefault="00C31DA2" w:rsidP="00C31DA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16D9">
        <w:rPr>
          <w:noProof/>
        </w:rPr>
        <w:t>3</w:t>
      </w:r>
      <w:r>
        <w:fldChar w:fldCharType="end"/>
      </w:r>
      <w:r>
        <w:t xml:space="preserve"> - </w:t>
      </w:r>
      <w:r w:rsidRPr="00715799">
        <w:t xml:space="preserve">Gráfico mostrando a convergência do algoritmo na função </w:t>
      </w:r>
      <w:r>
        <w:rPr>
          <w:i w:val="0"/>
          <w:iCs/>
        </w:rPr>
        <w:t>r</w:t>
      </w:r>
      <w:r w:rsidRPr="003332DA">
        <w:rPr>
          <w:iCs/>
        </w:rPr>
        <w:t>astrigin</w:t>
      </w:r>
      <w:r>
        <w:rPr>
          <w:iCs/>
        </w:rPr>
        <w:t>.</w:t>
      </w:r>
    </w:p>
    <w:p w14:paraId="589BA9BA" w14:textId="77777777" w:rsidR="00C31DA2" w:rsidRDefault="00C31DA2" w:rsidP="00C31DA2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6FB59A4C" wp14:editId="5974B5F7">
            <wp:extent cx="5400040" cy="40468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6ECB" w14:textId="45208A4D" w:rsidR="003332DA" w:rsidRDefault="00C31DA2" w:rsidP="00C31DA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16D9">
        <w:rPr>
          <w:noProof/>
        </w:rPr>
        <w:t>4</w:t>
      </w:r>
      <w:r>
        <w:fldChar w:fldCharType="end"/>
      </w:r>
      <w:r>
        <w:t xml:space="preserve"> - </w:t>
      </w:r>
      <w:r w:rsidRPr="00AB4DF6">
        <w:t>Desempenho do algoritmo. A convergência no caso média mostra que o comportamento do algoritmo foi conforme esperado</w:t>
      </w:r>
      <w:r>
        <w:t>.</w:t>
      </w:r>
    </w:p>
    <w:p w14:paraId="5200C1D0" w14:textId="77777777" w:rsidR="003332DA" w:rsidRPr="003332DA" w:rsidRDefault="003332DA" w:rsidP="003332DA"/>
    <w:p w14:paraId="1444B2AB" w14:textId="77777777" w:rsidR="003332DA" w:rsidRPr="00C6023B" w:rsidRDefault="003332DA" w:rsidP="00F200F4">
      <w:pPr>
        <w:pStyle w:val="SemEspaamento"/>
        <w:jc w:val="center"/>
      </w:pPr>
    </w:p>
    <w:p w14:paraId="3A943927" w14:textId="77777777" w:rsidR="001648FC" w:rsidRDefault="001648FC" w:rsidP="001648FC">
      <w:pPr>
        <w:pStyle w:val="PargrafodaLista"/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732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Código</w:t>
      </w:r>
    </w:p>
    <w:p w14:paraId="6361711F" w14:textId="4C875A85" w:rsidR="001648FC" w:rsidRPr="00ED4CF2" w:rsidRDefault="001648FC" w:rsidP="001648FC">
      <w:pPr>
        <w:spacing w:before="240" w:after="4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O código desenvolvido em Python </w:t>
      </w:r>
      <w:r w:rsidR="00C355AC">
        <w:rPr>
          <w:rFonts w:eastAsia="Times New Roman"/>
          <w:szCs w:val="24"/>
        </w:rPr>
        <w:t>foi anexado na pasta zip enviada.</w:t>
      </w:r>
      <w:bookmarkStart w:id="0" w:name="_GoBack"/>
      <w:bookmarkEnd w:id="0"/>
    </w:p>
    <w:p w14:paraId="2C3D97F1" w14:textId="7456A524" w:rsidR="00782383" w:rsidRDefault="00782383"/>
    <w:p w14:paraId="3B0A4114" w14:textId="77777777" w:rsidR="00C31DA2" w:rsidRDefault="00C31DA2"/>
    <w:sectPr w:rsidR="00C31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375C"/>
    <w:multiLevelType w:val="hybridMultilevel"/>
    <w:tmpl w:val="5D1EDC3E"/>
    <w:lvl w:ilvl="0" w:tplc="754E98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732B"/>
    <w:multiLevelType w:val="hybridMultilevel"/>
    <w:tmpl w:val="76983BDA"/>
    <w:lvl w:ilvl="0" w:tplc="64C8E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3A3D1B"/>
    <w:multiLevelType w:val="hybridMultilevel"/>
    <w:tmpl w:val="73E6DF70"/>
    <w:lvl w:ilvl="0" w:tplc="576AEF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721FF2">
      <w:start w:val="1"/>
      <w:numFmt w:val="lowerLetter"/>
      <w:lvlText w:val="%2."/>
      <w:lvlJc w:val="left"/>
      <w:pPr>
        <w:ind w:left="1440" w:hanging="360"/>
      </w:pPr>
    </w:lvl>
    <w:lvl w:ilvl="2" w:tplc="105AA730">
      <w:start w:val="1"/>
      <w:numFmt w:val="lowerRoman"/>
      <w:lvlText w:val="%3."/>
      <w:lvlJc w:val="right"/>
      <w:pPr>
        <w:ind w:left="2160" w:hanging="180"/>
      </w:pPr>
    </w:lvl>
    <w:lvl w:ilvl="3" w:tplc="53EA8780">
      <w:start w:val="1"/>
      <w:numFmt w:val="decimal"/>
      <w:lvlText w:val="%4."/>
      <w:lvlJc w:val="left"/>
      <w:pPr>
        <w:ind w:left="2880" w:hanging="360"/>
      </w:pPr>
    </w:lvl>
    <w:lvl w:ilvl="4" w:tplc="B5A04B94">
      <w:start w:val="1"/>
      <w:numFmt w:val="lowerLetter"/>
      <w:lvlText w:val="%5."/>
      <w:lvlJc w:val="left"/>
      <w:pPr>
        <w:ind w:left="3600" w:hanging="360"/>
      </w:pPr>
    </w:lvl>
    <w:lvl w:ilvl="5" w:tplc="018E1212">
      <w:start w:val="1"/>
      <w:numFmt w:val="lowerRoman"/>
      <w:lvlText w:val="%6."/>
      <w:lvlJc w:val="right"/>
      <w:pPr>
        <w:ind w:left="4320" w:hanging="180"/>
      </w:pPr>
    </w:lvl>
    <w:lvl w:ilvl="6" w:tplc="B04CC4C8">
      <w:start w:val="1"/>
      <w:numFmt w:val="decimal"/>
      <w:lvlText w:val="%7."/>
      <w:lvlJc w:val="left"/>
      <w:pPr>
        <w:ind w:left="5040" w:hanging="360"/>
      </w:pPr>
    </w:lvl>
    <w:lvl w:ilvl="7" w:tplc="B14E6F7A">
      <w:start w:val="1"/>
      <w:numFmt w:val="lowerLetter"/>
      <w:lvlText w:val="%8."/>
      <w:lvlJc w:val="left"/>
      <w:pPr>
        <w:ind w:left="5760" w:hanging="360"/>
      </w:pPr>
    </w:lvl>
    <w:lvl w:ilvl="8" w:tplc="0972D0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FC"/>
    <w:rsid w:val="00062C27"/>
    <w:rsid w:val="000B3A22"/>
    <w:rsid w:val="000D6E90"/>
    <w:rsid w:val="001648FC"/>
    <w:rsid w:val="001B0937"/>
    <w:rsid w:val="003332DA"/>
    <w:rsid w:val="00677DC7"/>
    <w:rsid w:val="006C3F64"/>
    <w:rsid w:val="006D16D9"/>
    <w:rsid w:val="00782383"/>
    <w:rsid w:val="007F5421"/>
    <w:rsid w:val="00947AF1"/>
    <w:rsid w:val="00A8548C"/>
    <w:rsid w:val="00BC453D"/>
    <w:rsid w:val="00C135B6"/>
    <w:rsid w:val="00C31DA2"/>
    <w:rsid w:val="00C355AC"/>
    <w:rsid w:val="00C6023B"/>
    <w:rsid w:val="00C943D5"/>
    <w:rsid w:val="00D32BF0"/>
    <w:rsid w:val="00E644B3"/>
    <w:rsid w:val="00F200F4"/>
    <w:rsid w:val="00F6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BDF0"/>
  <w15:chartTrackingRefBased/>
  <w15:docId w15:val="{E42192A8-7522-423E-A8BC-738342B2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F1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32BF0"/>
    <w:pPr>
      <w:keepNext/>
      <w:spacing w:before="360" w:after="18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BF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BF0"/>
    <w:rPr>
      <w:rFonts w:ascii="Times New Roman" w:eastAsiaTheme="majorEastAsia" w:hAnsi="Times New Roman" w:cstheme="majorBidi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BF0"/>
    <w:rPr>
      <w:rFonts w:ascii="Times New Roman" w:eastAsiaTheme="majorEastAsia" w:hAnsi="Times New Roman" w:cstheme="majorBidi"/>
      <w:b/>
      <w:bCs/>
      <w:i/>
      <w:iCs/>
      <w:sz w:val="28"/>
      <w:szCs w:val="28"/>
      <w:lang w:eastAsia="en-US"/>
    </w:rPr>
  </w:style>
  <w:style w:type="paragraph" w:styleId="SemEspaamento">
    <w:name w:val="No Spacing"/>
    <w:uiPriority w:val="1"/>
    <w:qFormat/>
    <w:rsid w:val="00D32BF0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32BF0"/>
    <w:pPr>
      <w:jc w:val="center"/>
    </w:pPr>
    <w:rPr>
      <w:bCs/>
      <w:i/>
      <w:sz w:val="20"/>
      <w:szCs w:val="20"/>
    </w:rPr>
  </w:style>
  <w:style w:type="paragraph" w:styleId="PargrafodaLista">
    <w:name w:val="List Paragraph"/>
    <w:basedOn w:val="Normal"/>
    <w:uiPriority w:val="34"/>
    <w:qFormat/>
    <w:rsid w:val="001648FC"/>
    <w:pPr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styleId="TextodoEspaoReservado">
    <w:name w:val="Placeholder Text"/>
    <w:basedOn w:val="Fontepargpadro"/>
    <w:uiPriority w:val="99"/>
    <w:semiHidden/>
    <w:rsid w:val="007F5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90303341d18b6406/Documentos/Modelos%20Personalizados%20do%20Office/Relat&#243;rio%20UFMG%202.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7CD5-C2C0-4E0E-8898-186B3B1D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Relatório%20UFMG%202.0.dotx</Template>
  <TotalTime>68</TotalTime>
  <Pages>5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9</cp:revision>
  <cp:lastPrinted>2019-11-04T21:58:00Z</cp:lastPrinted>
  <dcterms:created xsi:type="dcterms:W3CDTF">2019-11-04T18:45:00Z</dcterms:created>
  <dcterms:modified xsi:type="dcterms:W3CDTF">2019-11-04T21:58:00Z</dcterms:modified>
</cp:coreProperties>
</file>
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943D5" w:rsidP="00F51040" w:rsidRDefault="00D32BF0" w14:paraId="78358193" w14:textId="77777777">
      <w:pPr>
        <w:jc w:val="center"/>
      </w:pPr>
      <w:r>
        <w:rPr>
          <w:noProof/>
        </w:rPr>
        <w:drawing>
          <wp:inline distT="0" distB="0" distL="0" distR="0" wp14:anchorId="31736B51" wp14:editId="33E8C7CF">
            <wp:extent cx="2112010" cy="2112010"/>
            <wp:effectExtent l="0" t="0" r="0" b="0"/>
            <wp:docPr id="1" name="Imagem 2" descr="Image result for ufmg escola de engenh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mage result for ufmg escola de engenha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D5" w:rsidP="00F51040" w:rsidRDefault="00C943D5" w14:paraId="37B8E967" w14:textId="77777777">
      <w:pPr>
        <w:jc w:val="center"/>
      </w:pPr>
    </w:p>
    <w:p w:rsidRPr="000E640C" w:rsidR="00C943D5" w:rsidP="00F51040" w:rsidRDefault="00C943D5" w14:paraId="4BDED7C7" w14:textId="77777777">
      <w:pPr>
        <w:jc w:val="center"/>
        <w:rPr>
          <w:b/>
          <w:bCs/>
        </w:rPr>
      </w:pPr>
      <w:r w:rsidRPr="000E640C">
        <w:rPr>
          <w:b/>
          <w:bCs/>
        </w:rPr>
        <w:t>UNIVERSIDADE FEDERAL DE MINAS GERAIS</w:t>
      </w:r>
    </w:p>
    <w:p w:rsidR="00C943D5" w:rsidP="00F51040" w:rsidRDefault="00883DEF" w14:paraId="3F08D272" w14:textId="23696E4D">
      <w:pPr>
        <w:jc w:val="center"/>
      </w:pPr>
      <w:r>
        <w:t>Escola de Engenharia</w:t>
      </w:r>
    </w:p>
    <w:p w:rsidR="00C943D5" w:rsidP="00F51040" w:rsidRDefault="000E640C" w14:paraId="507E417F" w14:textId="579F0D29">
      <w:pPr>
        <w:jc w:val="center"/>
      </w:pPr>
      <w:r>
        <w:t>Engenharia Elétrica</w:t>
      </w:r>
    </w:p>
    <w:p w:rsidRPr="00883DEF" w:rsidR="00C943D5" w:rsidP="00F51040" w:rsidRDefault="005F706D" w14:paraId="16A37610" w14:textId="77777777">
      <w:pPr>
        <w:jc w:val="center"/>
        <w:rPr>
          <w:b/>
          <w:bCs/>
        </w:rPr>
      </w:pPr>
      <w:r w:rsidRPr="00883DEF">
        <w:rPr>
          <w:b/>
          <w:bCs/>
        </w:rPr>
        <w:t>COMPUTAÇÃO EVOLUCIONÁRIA</w:t>
      </w:r>
    </w:p>
    <w:p w:rsidR="00C943D5" w:rsidP="005F706D" w:rsidRDefault="00C943D5" w14:paraId="17F4FDE2" w14:textId="77777777"/>
    <w:p w:rsidR="00C943D5" w:rsidP="005F706D" w:rsidRDefault="00D32BF0" w14:paraId="2CBC982D" w14:textId="77777777">
      <w:pPr>
        <w:rPr>
          <w:sz w:val="2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 wp14:anchorId="044631AF" wp14:editId="13ECC61E">
                <wp:extent cx="4938395" cy="1270"/>
                <wp:effectExtent l="19050" t="19050" r="14605" b="17780"/>
                <wp:docPr id="3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4723DD3B">
              <v:line id="Conector reto 10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.53mm" from="0,0" to="388.85pt,.1pt" w14:anchorId="55BCC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">
                <v:stroke joinstyle="miter"/>
                <o:lock v:ext="edit" shapetype="f"/>
                <w10:anchorlock/>
              </v:line>
            </w:pict>
          </mc:Fallback>
        </mc:AlternateContent>
      </w:r>
    </w:p>
    <w:p w:rsidRPr="009E39F6" w:rsidR="00C943D5" w:rsidP="00F51040" w:rsidRDefault="00C943D5" w14:paraId="5A26BE5A" w14:textId="77777777">
      <w:pPr>
        <w:pStyle w:val="Ttulo1"/>
        <w:jc w:val="center"/>
        <w:rPr>
          <w:sz w:val="40"/>
          <w:szCs w:val="40"/>
        </w:rPr>
      </w:pPr>
      <w:r w:rsidRPr="009E39F6">
        <w:rPr>
          <w:sz w:val="40"/>
          <w:szCs w:val="40"/>
        </w:rPr>
        <w:t xml:space="preserve">Relatório </w:t>
      </w:r>
      <w:r w:rsidRPr="009E39F6" w:rsidR="005F706D">
        <w:rPr>
          <w:sz w:val="40"/>
          <w:szCs w:val="40"/>
        </w:rPr>
        <w:t>1</w:t>
      </w:r>
      <w:r w:rsidRPr="009E39F6">
        <w:rPr>
          <w:sz w:val="40"/>
          <w:szCs w:val="40"/>
        </w:rPr>
        <w:t xml:space="preserve"> </w:t>
      </w:r>
      <w:r w:rsidRPr="009E39F6" w:rsidR="005F706D">
        <w:rPr>
          <w:sz w:val="40"/>
          <w:szCs w:val="40"/>
        </w:rPr>
        <w:t>–</w:t>
      </w:r>
      <w:r w:rsidRPr="009E39F6">
        <w:rPr>
          <w:sz w:val="40"/>
          <w:szCs w:val="40"/>
        </w:rPr>
        <w:t xml:space="preserve"> </w:t>
      </w:r>
      <w:r w:rsidRPr="009E39F6" w:rsidR="005F706D">
        <w:rPr>
          <w:sz w:val="40"/>
          <w:szCs w:val="40"/>
        </w:rPr>
        <w:t>N Rainhas</w:t>
      </w:r>
    </w:p>
    <w:p w:rsidR="00C943D5" w:rsidP="005F706D" w:rsidRDefault="00D32BF0" w14:paraId="1B6171E4" w14:textId="77777777">
      <w:pPr>
        <w:rPr>
          <w:sz w:val="2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 wp14:anchorId="7D792192" wp14:editId="2B09D27B">
                <wp:extent cx="4938395" cy="1270"/>
                <wp:effectExtent l="19050" t="19050" r="14605" b="17780"/>
                <wp:docPr id="2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620F2DFF">
              <v:line id="Conector reto 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.53mm" from="0,0" to="388.85pt,.1pt" w14:anchorId="4CE239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">
                <v:stroke joinstyle="miter"/>
                <o:lock v:ext="edit" shapetype="f"/>
                <w10:anchorlock/>
              </v:line>
            </w:pict>
          </mc:Fallback>
        </mc:AlternateContent>
      </w:r>
    </w:p>
    <w:p w:rsidR="00C943D5" w:rsidP="005F706D" w:rsidRDefault="00C943D5" w14:paraId="045B0096" w14:textId="77777777"/>
    <w:p w:rsidRPr="003F0DB7" w:rsidR="00C943D5" w:rsidP="005F706D" w:rsidRDefault="00C943D5" w14:paraId="32323C48" w14:textId="77777777">
      <w:pPr>
        <w:rPr>
          <w:i/>
          <w:iCs/>
        </w:rPr>
      </w:pPr>
      <w:r w:rsidRPr="003F0DB7">
        <w:rPr>
          <w:i/>
          <w:iCs/>
        </w:rPr>
        <w:t xml:space="preserve">Aluno: </w:t>
      </w:r>
    </w:p>
    <w:p w:rsidR="00C943D5" w:rsidP="005F706D" w:rsidRDefault="00C943D5" w14:paraId="4C3F5C10" w14:textId="77777777">
      <w:r>
        <w:t>Gabriel Saraiva Espeschit - 2015065541</w:t>
      </w:r>
    </w:p>
    <w:p w:rsidR="003F0DB7" w:rsidP="005F706D" w:rsidRDefault="003F0DB7" w14:paraId="226A5BEF" w14:textId="1B29C3A7"/>
    <w:p w:rsidR="00D17EB4" w:rsidP="005F706D" w:rsidRDefault="00D17EB4" w14:paraId="2C43A108" w14:textId="39856EB2"/>
    <w:p w:rsidR="00D17EB4" w:rsidP="005F706D" w:rsidRDefault="00D17EB4" w14:paraId="4EF484BF" w14:textId="15956450"/>
    <w:p w:rsidR="00D17EB4" w:rsidP="005F706D" w:rsidRDefault="00D17EB4" w14:paraId="1F360B22" w14:textId="77777777"/>
    <w:p w:rsidR="003F0DB7" w:rsidP="003F0DB7" w:rsidRDefault="003F0DB7" w14:paraId="240888B5" w14:textId="77777777">
      <w:pPr>
        <w:jc w:val="center"/>
      </w:pPr>
    </w:p>
    <w:p w:rsidR="00C943D5" w:rsidP="003F0DB7" w:rsidRDefault="005F706D" w14:paraId="7E69B82B" w14:textId="6555B4DE">
      <w:pPr>
        <w:jc w:val="center"/>
      </w:pPr>
      <w:r>
        <w:t xml:space="preserve">19 </w:t>
      </w:r>
      <w:r w:rsidR="00C943D5">
        <w:t xml:space="preserve">de </w:t>
      </w:r>
      <w:r>
        <w:t xml:space="preserve">setembro </w:t>
      </w:r>
      <w:r w:rsidR="00C943D5">
        <w:t>de 20</w:t>
      </w:r>
      <w:r>
        <w:t>19</w:t>
      </w:r>
    </w:p>
    <w:p w:rsidR="00782383" w:rsidP="005F706D" w:rsidRDefault="00782383" w14:paraId="38CB4DA5" w14:textId="77777777"/>
    <w:p w:rsidR="005F706D" w:rsidP="005F706D" w:rsidRDefault="005F706D" w14:paraId="75D1444F" w14:textId="77777777">
      <w:bookmarkStart w:name="_GoBack" w:id="0"/>
      <w:bookmarkEnd w:id="0"/>
    </w:p>
    <w:p w:rsidR="005F706D" w:rsidP="005F706D" w:rsidRDefault="005F706D" w14:paraId="78367B8A" w14:textId="77777777"/>
    <w:p w:rsidR="005F706D" w:rsidP="005F706D" w:rsidRDefault="005F706D" w14:paraId="5D2E4C40" w14:textId="77777777">
      <w:pPr>
        <w:pStyle w:val="Ttulo1"/>
        <w:numPr>
          <w:ilvl w:val="0"/>
          <w:numId w:val="1"/>
        </w:numPr>
      </w:pPr>
      <w:r>
        <w:lastRenderedPageBreak/>
        <w:t>Introdução</w:t>
      </w:r>
    </w:p>
    <w:p w:rsidR="005F706D" w:rsidP="005F706D" w:rsidRDefault="005F706D" w14:paraId="54301B79" w14:textId="77777777">
      <w:r>
        <w:t>O objetivo do trabalho é escrever um algoritmo genético capaz de determinar uma combinação que satisfaça o problema das N-Rainhas. O trabalho foi desenvolvido em Python. O problema das N-Rainhas foi expresso da seguinte maneira:</w:t>
      </w:r>
    </w:p>
    <w:p w:rsidRPr="005F706D" w:rsidR="005F706D" w:rsidP="005F706D" w:rsidRDefault="005F706D" w14:paraId="549AE432" w14:textId="77777777">
      <w:pPr>
        <w:rPr>
          <w:i/>
          <w:iCs/>
        </w:rPr>
      </w:pPr>
      <w:r w:rsidRPr="005F706D">
        <w:rPr>
          <w:i/>
          <w:iCs/>
        </w:rPr>
        <w:t>“Dado um tabuleiro de xadrez regular (</w:t>
      </w:r>
      <w:proofErr w:type="spellStart"/>
      <w:r w:rsidRPr="005F706D">
        <w:rPr>
          <w:i/>
          <w:iCs/>
        </w:rPr>
        <w:t>NxN</w:t>
      </w:r>
      <w:proofErr w:type="spellEnd"/>
      <w:r w:rsidRPr="005F706D">
        <w:rPr>
          <w:i/>
          <w:iCs/>
        </w:rPr>
        <w:t>) e N rainhas, posicione as ​ N​ ­Rainhas no tabuleiro de forma que elas não se coloquem em xeque”</w:t>
      </w:r>
    </w:p>
    <w:p w:rsidR="005F706D" w:rsidP="005F706D" w:rsidRDefault="005F706D" w14:paraId="553139F0" w14:textId="77777777">
      <w:pPr>
        <w:pStyle w:val="Ttulo1"/>
        <w:numPr>
          <w:ilvl w:val="0"/>
          <w:numId w:val="1"/>
        </w:numPr>
      </w:pPr>
      <w:r>
        <w:t>Metodologia</w:t>
      </w:r>
    </w:p>
    <w:p w:rsidR="005F706D" w:rsidP="005F706D" w:rsidRDefault="005F706D" w14:paraId="5C889BFB" w14:textId="77777777">
      <w:r>
        <w:t>Para resolver esse problema utilizou-se de 2 funções dadas (as quais foram traduzidas para Python): “</w:t>
      </w:r>
      <w:r w:rsidRPr="00895860">
        <w:rPr>
          <w:i/>
          <w:iCs/>
        </w:rPr>
        <w:t>fitness</w:t>
      </w:r>
      <w:r>
        <w:t>” e “</w:t>
      </w:r>
      <w:proofErr w:type="spellStart"/>
      <w:r w:rsidRPr="00895860">
        <w:rPr>
          <w:i/>
          <w:iCs/>
        </w:rPr>
        <w:t>cutandcrossfill_crossover</w:t>
      </w:r>
      <w:proofErr w:type="spellEnd"/>
      <w:r>
        <w:t>”. A primeira é para avaliar o fitness do membro atual, ou seja, quantos cheques estão em jogo naquele momento. A segunda função é para gerar herdeiros a partir dos pais.</w:t>
      </w:r>
    </w:p>
    <w:p w:rsidR="005F706D" w:rsidP="005F706D" w:rsidRDefault="004D24BC" w14:paraId="7FD4C652" w14:textId="77777777">
      <w:r>
        <w:t>São passados os seguintes parâmetros para</w:t>
      </w:r>
      <w:r w:rsidR="005F706D">
        <w:t xml:space="preserve"> função “</w:t>
      </w:r>
      <w:proofErr w:type="spellStart"/>
      <w:r w:rsidRPr="00895860" w:rsidR="005F706D">
        <w:rPr>
          <w:i/>
          <w:iCs/>
        </w:rPr>
        <w:t>NRainhas</w:t>
      </w:r>
      <w:proofErr w:type="spellEnd"/>
      <w:r w:rsidR="005F706D">
        <w:t>” desenvolvida</w:t>
      </w:r>
      <w:r>
        <w:t xml:space="preserve">: </w:t>
      </w:r>
      <w:proofErr w:type="spellStart"/>
      <w:r w:rsidRPr="004D24BC">
        <w:rPr>
          <w:i/>
          <w:iCs/>
        </w:rPr>
        <w:t>tam_pop</w:t>
      </w:r>
      <w:proofErr w:type="spellEnd"/>
      <w:r w:rsidRPr="004D24BC">
        <w:rPr>
          <w:i/>
          <w:iCs/>
        </w:rPr>
        <w:t xml:space="preserve">, N, </w:t>
      </w:r>
      <w:proofErr w:type="spellStart"/>
      <w:r w:rsidRPr="004D24BC">
        <w:rPr>
          <w:i/>
          <w:iCs/>
        </w:rPr>
        <w:t>gen</w:t>
      </w:r>
      <w:proofErr w:type="spellEnd"/>
      <w:r w:rsidRPr="004D24BC">
        <w:rPr>
          <w:i/>
          <w:iCs/>
        </w:rPr>
        <w:t xml:space="preserve">, </w:t>
      </w:r>
      <w:proofErr w:type="spellStart"/>
      <w:r w:rsidRPr="004D24BC">
        <w:rPr>
          <w:i/>
          <w:iCs/>
        </w:rPr>
        <w:t>num_pai</w:t>
      </w:r>
      <w:r w:rsidRPr="004D24BC">
        <w:rPr>
          <w:i/>
          <w:iCs/>
        </w:rPr>
        <w:t>s</w:t>
      </w:r>
      <w:proofErr w:type="spellEnd"/>
      <w:r w:rsidRPr="004D24BC">
        <w:rPr>
          <w:i/>
          <w:iCs/>
        </w:rPr>
        <w:t xml:space="preserve"> </w:t>
      </w:r>
      <w:r w:rsidRPr="004D24BC">
        <w:t>e</w:t>
      </w:r>
      <w:r w:rsidRPr="004D24BC">
        <w:rPr>
          <w:i/>
          <w:iCs/>
        </w:rPr>
        <w:t xml:space="preserve"> </w:t>
      </w:r>
      <w:proofErr w:type="spellStart"/>
      <w:r w:rsidRPr="004D24BC">
        <w:rPr>
          <w:i/>
          <w:iCs/>
        </w:rPr>
        <w:t>prob_mut</w:t>
      </w:r>
      <w:proofErr w:type="spellEnd"/>
      <w:r>
        <w:t>. Ela</w:t>
      </w:r>
      <w:r w:rsidR="005F706D">
        <w:t xml:space="preserve"> segue a seguinte lógica:</w:t>
      </w:r>
    </w:p>
    <w:p w:rsidR="005F706D" w:rsidP="00895860" w:rsidRDefault="005F706D" w14:paraId="20C92556" w14:textId="77777777">
      <w:pPr>
        <w:pStyle w:val="PargrafodaLista"/>
        <w:numPr>
          <w:ilvl w:val="0"/>
          <w:numId w:val="2"/>
        </w:numPr>
      </w:pPr>
      <w:r>
        <w:t>Gera-se uma população com “</w:t>
      </w:r>
      <w:proofErr w:type="spellStart"/>
      <w:r w:rsidRPr="00895860">
        <w:rPr>
          <w:i/>
          <w:iCs/>
        </w:rPr>
        <w:t>tam_pop</w:t>
      </w:r>
      <w:proofErr w:type="spellEnd"/>
      <w:r>
        <w:t xml:space="preserve">” indivíduos. Cada </w:t>
      </w:r>
      <w:r w:rsidR="00895860">
        <w:t>indivíduo</w:t>
      </w:r>
      <w:r>
        <w:t xml:space="preserve"> é </w:t>
      </w:r>
      <w:r w:rsidR="00895860">
        <w:t>representado por um vetor de tamanho “</w:t>
      </w:r>
      <w:r w:rsidRPr="00895860" w:rsidR="00895860">
        <w:rPr>
          <w:i/>
          <w:iCs/>
        </w:rPr>
        <w:t>N</w:t>
      </w:r>
      <w:r w:rsidR="00895860">
        <w:t>”</w:t>
      </w:r>
      <w:r w:rsidR="004D5021">
        <w:t xml:space="preserve"> (o valor padrão de “</w:t>
      </w:r>
      <w:r w:rsidR="004D5021">
        <w:rPr>
          <w:i/>
          <w:iCs/>
        </w:rPr>
        <w:t>N</w:t>
      </w:r>
      <w:r w:rsidR="004D5021">
        <w:t>” é 8)</w:t>
      </w:r>
      <w:r w:rsidR="00895860">
        <w:t xml:space="preserve"> em o índice do vetor representa a coluna e o valor representa a fileira, de tal modo que cada vetor é </w:t>
      </w:r>
      <w:r>
        <w:t xml:space="preserve">uma </w:t>
      </w:r>
      <w:r w:rsidR="00895860">
        <w:t>permutação de um vetor 1, 2, 3, ..., N.</w:t>
      </w:r>
    </w:p>
    <w:p w:rsidR="00895860" w:rsidP="00895860" w:rsidRDefault="00895860" w14:paraId="5FAA1D4C" w14:textId="77777777">
      <w:pPr>
        <w:pStyle w:val="PargrafodaLista"/>
        <w:numPr>
          <w:ilvl w:val="0"/>
          <w:numId w:val="2"/>
        </w:numPr>
      </w:pPr>
      <w:r>
        <w:t>Entra em uma iteração que roda “</w:t>
      </w:r>
      <w:proofErr w:type="spellStart"/>
      <w:r w:rsidRPr="00895860">
        <w:rPr>
          <w:i/>
          <w:iCs/>
        </w:rPr>
        <w:t>gen</w:t>
      </w:r>
      <w:proofErr w:type="spellEnd"/>
      <w:r>
        <w:t>” vezes (o valor padrão de “</w:t>
      </w:r>
      <w:proofErr w:type="spellStart"/>
      <w:r w:rsidRPr="00895860">
        <w:rPr>
          <w:i/>
          <w:iCs/>
        </w:rPr>
        <w:t>gen</w:t>
      </w:r>
      <w:proofErr w:type="spellEnd"/>
      <w:r>
        <w:t>” é 1000):</w:t>
      </w:r>
    </w:p>
    <w:p w:rsidR="00895860" w:rsidP="00895860" w:rsidRDefault="00895860" w14:paraId="1C32CA46" w14:textId="77777777">
      <w:pPr>
        <w:pStyle w:val="PargrafodaLista"/>
        <w:numPr>
          <w:ilvl w:val="1"/>
          <w:numId w:val="2"/>
        </w:numPr>
      </w:pPr>
      <w:r>
        <w:t>Selecionamos os pais, dentre “</w:t>
      </w:r>
      <w:proofErr w:type="spellStart"/>
      <w:r w:rsidRPr="00895860">
        <w:rPr>
          <w:i/>
          <w:iCs/>
        </w:rPr>
        <w:t>num_pais</w:t>
      </w:r>
      <w:proofErr w:type="spellEnd"/>
      <w:r>
        <w:t>” (o valor padrão de “</w:t>
      </w:r>
      <w:proofErr w:type="spellStart"/>
      <w:r>
        <w:rPr>
          <w:i/>
          <w:iCs/>
        </w:rPr>
        <w:t>num_pais</w:t>
      </w:r>
      <w:proofErr w:type="spellEnd"/>
      <w:r>
        <w:t>” é 5) randômicos, escolhemos os dois melhores para alimentar na função “</w:t>
      </w:r>
      <w:proofErr w:type="spellStart"/>
      <w:r w:rsidRPr="00895860">
        <w:rPr>
          <w:i/>
          <w:iCs/>
        </w:rPr>
        <w:t>cutandcrossfill_crossover</w:t>
      </w:r>
      <w:proofErr w:type="spellEnd"/>
      <w:r>
        <w:t>” e gerar 2 filhos.</w:t>
      </w:r>
    </w:p>
    <w:p w:rsidR="00895860" w:rsidP="00895860" w:rsidRDefault="00895860" w14:paraId="638694DA" w14:textId="77777777">
      <w:pPr>
        <w:pStyle w:val="PargrafodaLista"/>
        <w:numPr>
          <w:ilvl w:val="1"/>
          <w:numId w:val="2"/>
        </w:numPr>
      </w:pPr>
      <w:r>
        <w:t>Cada filho gerado tem uma probabilidade “</w:t>
      </w:r>
      <w:proofErr w:type="spellStart"/>
      <w:r w:rsidRPr="00895860">
        <w:rPr>
          <w:i/>
          <w:iCs/>
        </w:rPr>
        <w:t>pro</w:t>
      </w:r>
      <w:r>
        <w:rPr>
          <w:i/>
          <w:iCs/>
        </w:rPr>
        <w:t>b</w:t>
      </w:r>
      <w:r w:rsidRPr="00895860">
        <w:rPr>
          <w:i/>
          <w:iCs/>
        </w:rPr>
        <w:t>_mut</w:t>
      </w:r>
      <w:proofErr w:type="spellEnd"/>
      <w:r>
        <w:t xml:space="preserve">” </w:t>
      </w:r>
      <w:r w:rsidR="004D5021">
        <w:t>(o valor padrão de “</w:t>
      </w:r>
      <w:proofErr w:type="spellStart"/>
      <w:r w:rsidR="004D5021">
        <w:rPr>
          <w:i/>
          <w:iCs/>
        </w:rPr>
        <w:t>prob_mut</w:t>
      </w:r>
      <w:proofErr w:type="spellEnd"/>
      <w:r w:rsidR="004D5021">
        <w:t xml:space="preserve">” é 0.8) </w:t>
      </w:r>
      <w:r>
        <w:t>de sofre mutações, isto é, o valor contido em um índice trocar de lugar com o valor contido em um outro (ou no mesmo) índice.</w:t>
      </w:r>
    </w:p>
    <w:p w:rsidR="00895860" w:rsidP="00895860" w:rsidRDefault="00895860" w14:paraId="3D095C97" w14:textId="77777777">
      <w:pPr>
        <w:pStyle w:val="PargrafodaLista"/>
        <w:numPr>
          <w:ilvl w:val="1"/>
          <w:numId w:val="2"/>
        </w:numPr>
      </w:pPr>
      <w:r>
        <w:t>Os filhos são inseridos na população e os 2 piores indivíduos são eliminados da população.</w:t>
      </w:r>
    </w:p>
    <w:p w:rsidR="00895860" w:rsidP="00895860" w:rsidRDefault="00895860" w14:paraId="2B31EE30" w14:textId="77777777">
      <w:pPr>
        <w:pStyle w:val="PargrafodaLista"/>
        <w:numPr>
          <w:ilvl w:val="1"/>
          <w:numId w:val="2"/>
        </w:numPr>
      </w:pPr>
      <w:r>
        <w:t>A função roda “</w:t>
      </w:r>
      <w:proofErr w:type="spellStart"/>
      <w:r>
        <w:rPr>
          <w:i/>
          <w:iCs/>
        </w:rPr>
        <w:t>gen</w:t>
      </w:r>
      <w:proofErr w:type="spellEnd"/>
      <w:r>
        <w:t xml:space="preserve">” vezes. É possível parar as iterações assim que atingirmos o de fitness desejado. </w:t>
      </w:r>
    </w:p>
    <w:p w:rsidR="00895860" w:rsidP="00895860" w:rsidRDefault="00895860" w14:paraId="358B7F67" w14:textId="77777777">
      <w:pPr>
        <w:pStyle w:val="PargrafodaLista"/>
        <w:numPr>
          <w:ilvl w:val="0"/>
          <w:numId w:val="2"/>
        </w:numPr>
      </w:pPr>
      <w:r>
        <w:t>Os resultados dos melhores indivíduos de cada geração e o fitness médio de cada individuo são plotados.</w:t>
      </w:r>
    </w:p>
    <w:p w:rsidR="004D24BC" w:rsidP="004D24BC" w:rsidRDefault="004D24BC" w14:paraId="43A375B3" w14:textId="77777777">
      <w:pPr>
        <w:pStyle w:val="Ttulo1"/>
        <w:ind w:left="360"/>
      </w:pPr>
    </w:p>
    <w:p w:rsidR="004D24BC" w:rsidP="004D24BC" w:rsidRDefault="004D24BC" w14:paraId="70E7215A" w14:textId="77777777"/>
    <w:p w:rsidR="004D24BC" w:rsidP="004D24BC" w:rsidRDefault="004D24BC" w14:paraId="6DF764EA" w14:textId="77777777"/>
    <w:p w:rsidR="004D24BC" w:rsidP="004D24BC" w:rsidRDefault="004D24BC" w14:paraId="46E76283" w14:textId="77777777"/>
    <w:p w:rsidRPr="004D24BC" w:rsidR="004D24BC" w:rsidP="004D24BC" w:rsidRDefault="004D24BC" w14:paraId="35BB1F05" w14:textId="77777777"/>
    <w:p w:rsidR="00895860" w:rsidP="004D24BC" w:rsidRDefault="00895860" w14:paraId="66A1DE14" w14:textId="77777777">
      <w:pPr>
        <w:pStyle w:val="Ttulo1"/>
        <w:numPr>
          <w:ilvl w:val="0"/>
          <w:numId w:val="1"/>
        </w:numPr>
      </w:pPr>
      <w:r>
        <w:lastRenderedPageBreak/>
        <w:t>Resultados</w:t>
      </w:r>
    </w:p>
    <w:p w:rsidR="004D24BC" w:rsidP="00895860" w:rsidRDefault="00895860" w14:paraId="6AD1883E" w14:textId="77777777">
      <w:r>
        <w:t xml:space="preserve">Os resultados para N = 8 foram conforme </w:t>
      </w:r>
      <w:r w:rsidR="004D24BC">
        <w:t>esperados</w:t>
      </w:r>
      <w:r w:rsidR="004D5021">
        <w:t xml:space="preserve">. </w:t>
      </w:r>
      <w:r w:rsidR="004D24BC">
        <w:t>O algoritmo convergiu por volta da centésima geração, sem precisar fazer alterações nos parâmetros da função.</w:t>
      </w:r>
    </w:p>
    <w:p w:rsidR="006F7B36" w:rsidP="006F7B36" w:rsidRDefault="004D24BC" w14:paraId="0364B0B5" w14:textId="77777777">
      <w:pPr>
        <w:keepNext/>
        <w:jc w:val="center"/>
      </w:pPr>
      <w:r>
        <w:rPr>
          <w:noProof/>
        </w:rPr>
        <w:drawing>
          <wp:inline distT="0" distB="0" distL="0" distR="0" wp14:anchorId="4EC0A076" wp14:editId="4ED8A6C2">
            <wp:extent cx="4236720" cy="3177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60" w:rsidP="006F7B36" w:rsidRDefault="006F7B36" w14:paraId="48DBBEBC" w14:textId="42DA3A7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71BFC">
        <w:rPr>
          <w:noProof/>
        </w:rPr>
        <w:t>1</w:t>
      </w:r>
      <w:r>
        <w:fldChar w:fldCharType="end"/>
      </w:r>
      <w:r>
        <w:t xml:space="preserve"> - Fitness médio e melhor pra N=8</w:t>
      </w:r>
    </w:p>
    <w:p w:rsidR="004D24BC" w:rsidP="004D24BC" w:rsidRDefault="004D24BC" w14:paraId="313107DE" w14:textId="77777777">
      <w:r>
        <w:t>Para N=20, o resultado também convergiu, porém mais lentamente. Isso se deve à maior complexidade associada ao aumento do tabuleiro.</w:t>
      </w:r>
    </w:p>
    <w:p w:rsidR="006F7B36" w:rsidP="006F7B36" w:rsidRDefault="004D24BC" w14:paraId="410793C2" w14:textId="77777777">
      <w:pPr>
        <w:keepNext/>
        <w:jc w:val="center"/>
      </w:pPr>
      <w:r>
        <w:rPr>
          <w:noProof/>
        </w:rPr>
        <w:drawing>
          <wp:inline distT="0" distB="0" distL="0" distR="0" wp14:anchorId="68823CC9" wp14:editId="6762E2D4">
            <wp:extent cx="4185920" cy="3139440"/>
            <wp:effectExtent l="0" t="0" r="508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BC" w:rsidP="006F7B36" w:rsidRDefault="006F7B36" w14:paraId="5ABC5796" w14:textId="7479872E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71BFC"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t xml:space="preserve">- </w:t>
      </w:r>
      <w:r w:rsidRPr="00880B4F">
        <w:t xml:space="preserve"> Fitness</w:t>
      </w:r>
      <w:proofErr w:type="gramEnd"/>
      <w:r w:rsidRPr="00880B4F">
        <w:t xml:space="preserve"> médio e melhor pra N=</w:t>
      </w:r>
      <w:r>
        <w:t>20</w:t>
      </w:r>
    </w:p>
    <w:p w:rsidR="004D24BC" w:rsidP="004D24BC" w:rsidRDefault="004D24BC" w14:paraId="0678F4BB" w14:textId="77777777">
      <w:r>
        <w:t>Para N=50 essa complexidade já aparente na convergência do algoritmo, sendo que sem alterar os parâmetros de entrada, não foi possível chegar ao resultado desejado.</w:t>
      </w:r>
    </w:p>
    <w:p w:rsidR="006F7B36" w:rsidP="006F7B36" w:rsidRDefault="004D24BC" w14:paraId="6951583D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A4C9DD" wp14:editId="67E0FDDF">
            <wp:extent cx="4018280" cy="301371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BC" w:rsidP="006F7B36" w:rsidRDefault="006F7B36" w14:paraId="70B2FFBD" w14:textId="5455B57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71BFC">
        <w:rPr>
          <w:noProof/>
        </w:rPr>
        <w:t>3</w:t>
      </w:r>
      <w:r>
        <w:fldChar w:fldCharType="end"/>
      </w:r>
      <w:r w:rsidRPr="00A46E2B">
        <w:t xml:space="preserve"> </w:t>
      </w:r>
      <w:r>
        <w:t xml:space="preserve">- </w:t>
      </w:r>
      <w:r w:rsidRPr="00A46E2B">
        <w:t>Fitness médio e melhor pra N=</w:t>
      </w:r>
      <w:r>
        <w:t>50 e 1000 iterações</w:t>
      </w:r>
    </w:p>
    <w:p w:rsidR="004D24BC" w:rsidP="004D24BC" w:rsidRDefault="004D24BC" w14:paraId="1E09DEDD" w14:textId="77777777">
      <w:r>
        <w:t xml:space="preserve">Para convergência, foi necessário alterar a quantidade de iterações. Ao investigar o efeito de aumentar o </w:t>
      </w:r>
      <w:proofErr w:type="spellStart"/>
      <w:r>
        <w:t>num_pais</w:t>
      </w:r>
      <w:proofErr w:type="spellEnd"/>
      <w:r>
        <w:t xml:space="preserve"> ou o </w:t>
      </w:r>
      <w:proofErr w:type="spellStart"/>
      <w:r>
        <w:t>tam_pop</w:t>
      </w:r>
      <w:proofErr w:type="spellEnd"/>
      <w:r>
        <w:t xml:space="preserve">, que são variáveis </w:t>
      </w:r>
      <w:r w:rsidR="006F7B36">
        <w:t xml:space="preserve">que </w:t>
      </w:r>
      <w:r>
        <w:t>inter</w:t>
      </w:r>
      <w:r w:rsidR="006F7B36">
        <w:t>f</w:t>
      </w:r>
      <w:r>
        <w:t xml:space="preserve">erem diretamente na convergência do algoritmo, verificou-se que </w:t>
      </w:r>
      <w:r w:rsidR="006F7B36">
        <w:t xml:space="preserve">é comum a ocorrência de </w:t>
      </w:r>
      <w:r>
        <w:t>mínimos locais</w:t>
      </w:r>
      <w:r w:rsidR="006F7B36">
        <w:t>. Para convergência desejada, aumentar o número de iterações foi a melhor alternativa verificada.</w:t>
      </w:r>
    </w:p>
    <w:p w:rsidR="006F7B36" w:rsidP="006F7B36" w:rsidRDefault="006F7B36" w14:paraId="7BB778A8" w14:textId="77777777">
      <w:pPr>
        <w:keepNext/>
        <w:jc w:val="center"/>
      </w:pPr>
      <w:r>
        <w:rPr>
          <w:noProof/>
        </w:rPr>
        <w:drawing>
          <wp:inline distT="0" distB="0" distL="0" distR="0" wp14:anchorId="3D784501" wp14:editId="49FC0DE8">
            <wp:extent cx="4084320" cy="30632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36" w:rsidP="006F7B36" w:rsidRDefault="006F7B36" w14:paraId="489CC3F6" w14:textId="05B8C46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71BFC">
        <w:rPr>
          <w:noProof/>
        </w:rPr>
        <w:t>4</w:t>
      </w:r>
      <w:r>
        <w:fldChar w:fldCharType="end"/>
      </w:r>
      <w:r>
        <w:t xml:space="preserve"> </w:t>
      </w:r>
      <w:r w:rsidRPr="00E44100">
        <w:t xml:space="preserve">- Fitness médio e melhor pra N=50 e </w:t>
      </w:r>
      <w:r>
        <w:t>5</w:t>
      </w:r>
      <w:r w:rsidRPr="00E44100">
        <w:t>000 iteraçõe</w:t>
      </w:r>
      <w:r>
        <w:t>s</w:t>
      </w:r>
    </w:p>
    <w:p w:rsidR="006F7B36" w:rsidP="006F7B36" w:rsidRDefault="006F7B36" w14:paraId="411682D1" w14:textId="77777777"/>
    <w:p w:rsidR="006F7B36" w:rsidP="006F7B36" w:rsidRDefault="006F7B36" w14:paraId="17A56C96" w14:textId="77777777"/>
    <w:p w:rsidR="006F7B36" w:rsidP="006F7B36" w:rsidRDefault="006F7B36" w14:paraId="4043761B" w14:textId="77777777"/>
    <w:p w:rsidR="006F7B36" w:rsidP="006F7B36" w:rsidRDefault="006F7B36" w14:paraId="7716CBD0" w14:textId="77777777">
      <w:pPr>
        <w:pStyle w:val="Ttulo1"/>
        <w:numPr>
          <w:ilvl w:val="0"/>
          <w:numId w:val="1"/>
        </w:numPr>
      </w:pPr>
      <w:r>
        <w:lastRenderedPageBreak/>
        <w:t>Código</w:t>
      </w:r>
    </w:p>
    <w:p w:rsidRPr="006F7B36" w:rsidR="006F7B36" w:rsidP="006F7B36" w:rsidRDefault="006F7B36" w14:paraId="4095DAE1" w14:textId="77777777">
      <w:r w:rsidRPr="006F7B36">
        <w:t xml:space="preserve">Segue abaixo o </w:t>
      </w:r>
      <w:r>
        <w:t>c</w:t>
      </w:r>
      <w:r w:rsidRPr="006F7B36">
        <w:t>ódigo d</w:t>
      </w:r>
      <w:r>
        <w:t>esenvolvido:</w:t>
      </w:r>
    </w:p>
    <w:p w:rsidRPr="006F7B36" w:rsidR="006F7B36" w:rsidP="006F7B36" w:rsidRDefault="006F7B36" w14:paraId="4FFACE5E" w14:textId="77777777">
      <w:pPr>
        <w:pStyle w:val="Pr-formataoHTML"/>
        <w:shd w:val="clear" w:color="auto" w:fill="212121"/>
        <w:rPr>
          <w:rFonts w:ascii="Consolas" w:hAnsi="Consolas"/>
          <w:color w:val="EEFFFF"/>
          <w:lang w:val="en-US"/>
        </w:rPr>
      </w:pPr>
      <w:r w:rsidRPr="006F7B36">
        <w:rPr>
          <w:rFonts w:ascii="Consolas" w:hAnsi="Consolas"/>
          <w:i/>
          <w:iCs/>
          <w:color w:val="C792EA"/>
          <w:lang w:val="en-US"/>
        </w:rPr>
        <w:t xml:space="preserve">import </w:t>
      </w:r>
      <w:proofErr w:type="spellStart"/>
      <w:r w:rsidRPr="006F7B36">
        <w:rPr>
          <w:rFonts w:ascii="Consolas" w:hAnsi="Consolas"/>
          <w:color w:val="EEFFFF"/>
          <w:lang w:val="en-US"/>
        </w:rPr>
        <w:t>numpy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as </w:t>
      </w:r>
      <w:r w:rsidRPr="006F7B36">
        <w:rPr>
          <w:rFonts w:ascii="Consolas" w:hAnsi="Consolas"/>
          <w:color w:val="EEFFFF"/>
          <w:lang w:val="en-US"/>
        </w:rPr>
        <w:t>np</w:t>
      </w:r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from </w:t>
      </w:r>
      <w:r w:rsidRPr="006F7B36">
        <w:rPr>
          <w:rFonts w:ascii="Consolas" w:hAnsi="Consolas"/>
          <w:color w:val="EEFFFF"/>
          <w:lang w:val="en-US"/>
        </w:rPr>
        <w:t xml:space="preserve">random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import </w:t>
      </w:r>
      <w:r w:rsidRPr="006F7B36">
        <w:rPr>
          <w:rFonts w:ascii="Consolas" w:hAnsi="Consolas"/>
          <w:color w:val="EEFFFF"/>
          <w:lang w:val="en-US"/>
        </w:rPr>
        <w:t>sample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EEFFFF"/>
          <w:lang w:val="en-US"/>
        </w:rPr>
        <w:t>random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proofErr w:type="spellStart"/>
      <w:r w:rsidRPr="006F7B36">
        <w:rPr>
          <w:rFonts w:ascii="Consolas" w:hAnsi="Consolas"/>
          <w:color w:val="EEFFFF"/>
          <w:lang w:val="en-US"/>
        </w:rPr>
        <w:t>randint</w:t>
      </w:r>
      <w:proofErr w:type="spellEnd"/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from </w:t>
      </w:r>
      <w:r w:rsidRPr="006F7B36">
        <w:rPr>
          <w:rFonts w:ascii="Consolas" w:hAnsi="Consolas"/>
          <w:color w:val="EEFFFF"/>
          <w:lang w:val="en-US"/>
        </w:rPr>
        <w:t xml:space="preserve">statistics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import </w:t>
      </w:r>
      <w:r w:rsidRPr="006F7B36">
        <w:rPr>
          <w:rFonts w:ascii="Consolas" w:hAnsi="Consolas"/>
          <w:color w:val="EEFFFF"/>
          <w:lang w:val="en-US"/>
        </w:rPr>
        <w:t>mean</w:t>
      </w:r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import </w:t>
      </w:r>
      <w:proofErr w:type="spellStart"/>
      <w:r w:rsidRPr="006F7B36">
        <w:rPr>
          <w:rFonts w:ascii="Consolas" w:hAnsi="Consolas"/>
          <w:color w:val="EEFFFF"/>
          <w:lang w:val="en-US"/>
        </w:rPr>
        <w:t>matplotlib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EEFFFF"/>
          <w:lang w:val="en-US"/>
        </w:rPr>
        <w:t>pyplot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as </w:t>
      </w:r>
      <w:proofErr w:type="spellStart"/>
      <w:r w:rsidRPr="006F7B36">
        <w:rPr>
          <w:rFonts w:ascii="Consolas" w:hAnsi="Consolas"/>
          <w:color w:val="EEFFFF"/>
          <w:lang w:val="en-US"/>
        </w:rPr>
        <w:t>plt</w:t>
      </w:r>
      <w:proofErr w:type="spellEnd"/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import </w:t>
      </w:r>
      <w:proofErr w:type="spellStart"/>
      <w:r w:rsidRPr="006F7B36">
        <w:rPr>
          <w:rFonts w:ascii="Consolas" w:hAnsi="Consolas"/>
          <w:color w:val="EEFFFF"/>
          <w:lang w:val="en-US"/>
        </w:rPr>
        <w:t>matplotlib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EEFFFF"/>
          <w:lang w:val="en-US"/>
        </w:rPr>
        <w:t>patches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as </w:t>
      </w:r>
      <w:proofErr w:type="spellStart"/>
      <w:r w:rsidRPr="006F7B36">
        <w:rPr>
          <w:rFonts w:ascii="Consolas" w:hAnsi="Consolas"/>
          <w:color w:val="EEFFFF"/>
          <w:lang w:val="en-US"/>
        </w:rPr>
        <w:t>mpatches</w:t>
      </w:r>
      <w:proofErr w:type="spellEnd"/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6F7B36">
        <w:rPr>
          <w:rFonts w:ascii="Consolas" w:hAnsi="Consolas"/>
          <w:color w:val="82AAFF"/>
          <w:lang w:val="en-US"/>
        </w:rPr>
        <w:t>fitness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sol</w:t>
      </w:r>
      <w:r w:rsidRPr="006F7B36">
        <w:rPr>
          <w:rFonts w:ascii="Consolas" w:hAnsi="Consolas"/>
          <w:color w:val="89DDFF"/>
          <w:lang w:val="en-US"/>
        </w:rPr>
        <w:t>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f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n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i/>
          <w:iCs/>
          <w:color w:val="82AAFF"/>
          <w:lang w:val="en-US"/>
        </w:rPr>
        <w:t>len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sol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for 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for </w:t>
      </w:r>
      <w:r w:rsidRPr="006F7B36">
        <w:rPr>
          <w:rFonts w:ascii="Consolas" w:hAnsi="Consolas"/>
          <w:color w:val="EEFFFF"/>
          <w:lang w:val="en-US"/>
        </w:rPr>
        <w:t xml:space="preserve">j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6F7B36">
        <w:rPr>
          <w:rFonts w:ascii="Consolas" w:hAnsi="Consolas"/>
          <w:i/>
          <w:iCs/>
          <w:color w:val="82AAFF"/>
          <w:lang w:val="en-US"/>
        </w:rPr>
        <w:t>abs</w:t>
      </w:r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89DDFF"/>
          <w:lang w:val="en-US"/>
        </w:rPr>
        <w:t>-</w:t>
      </w:r>
      <w:r w:rsidRPr="006F7B36">
        <w:rPr>
          <w:rFonts w:ascii="Consolas" w:hAnsi="Consolas"/>
          <w:color w:val="EEFFFF"/>
          <w:lang w:val="en-US"/>
        </w:rPr>
        <w:t>j</w:t>
      </w:r>
      <w:r w:rsidRPr="006F7B36">
        <w:rPr>
          <w:rFonts w:ascii="Consolas" w:hAnsi="Consolas"/>
          <w:color w:val="89DDFF"/>
          <w:lang w:val="en-US"/>
        </w:rPr>
        <w:t xml:space="preserve">) == </w:t>
      </w:r>
      <w:r w:rsidRPr="006F7B36">
        <w:rPr>
          <w:rFonts w:ascii="Consolas" w:hAnsi="Consolas"/>
          <w:i/>
          <w:iCs/>
          <w:color w:val="82AAFF"/>
          <w:lang w:val="en-US"/>
        </w:rPr>
        <w:t>abs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sol</w:t>
      </w:r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89DDFF"/>
          <w:lang w:val="en-US"/>
        </w:rPr>
        <w:t>]-</w:t>
      </w:r>
      <w:r w:rsidRPr="006F7B36">
        <w:rPr>
          <w:rFonts w:ascii="Consolas" w:hAnsi="Consolas"/>
          <w:color w:val="F78C6C"/>
          <w:lang w:val="en-US"/>
        </w:rPr>
        <w:t>sol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j</w:t>
      </w:r>
      <w:r w:rsidRPr="006F7B36">
        <w:rPr>
          <w:rFonts w:ascii="Consolas" w:hAnsi="Consolas"/>
          <w:color w:val="89DDFF"/>
          <w:lang w:val="en-US"/>
        </w:rPr>
        <w:t xml:space="preserve">])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and </w:t>
      </w:r>
      <w:r w:rsidRPr="006F7B36">
        <w:rPr>
          <w:rFonts w:ascii="Consolas" w:hAnsi="Consolas"/>
          <w:color w:val="EEFFFF"/>
          <w:lang w:val="en-US"/>
        </w:rPr>
        <w:t xml:space="preserve">j </w:t>
      </w:r>
      <w:r w:rsidRPr="006F7B36">
        <w:rPr>
          <w:rFonts w:ascii="Consolas" w:hAnsi="Consolas"/>
          <w:color w:val="89DDFF"/>
          <w:lang w:val="en-US"/>
        </w:rPr>
        <w:t xml:space="preserve">!= </w:t>
      </w:r>
      <w:r w:rsidRPr="006F7B36">
        <w:rPr>
          <w:rFonts w:ascii="Consolas" w:hAnsi="Consolas"/>
          <w:color w:val="EEFFFF"/>
          <w:lang w:val="en-US"/>
        </w:rPr>
        <w:t>i</w:t>
      </w:r>
      <w:r w:rsidRPr="006F7B36">
        <w:rPr>
          <w:rFonts w:ascii="Consolas" w:hAnsi="Consolas"/>
          <w:color w:val="89DDFF"/>
          <w:lang w:val="en-US"/>
        </w:rPr>
        <w:t>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    </w:t>
      </w:r>
      <w:r w:rsidRPr="006F7B36">
        <w:rPr>
          <w:rFonts w:ascii="Consolas" w:hAnsi="Consolas"/>
          <w:color w:val="EEFFFF"/>
          <w:lang w:val="en-US"/>
        </w:rPr>
        <w:t xml:space="preserve">f </w:t>
      </w:r>
      <w:r w:rsidRPr="006F7B36">
        <w:rPr>
          <w:rFonts w:ascii="Consolas" w:hAnsi="Consolas"/>
          <w:color w:val="89DDFF"/>
          <w:lang w:val="en-US"/>
        </w:rPr>
        <w:t xml:space="preserve">+= 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t xml:space="preserve">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return </w:t>
      </w:r>
      <w:r w:rsidRPr="006F7B36">
        <w:rPr>
          <w:rFonts w:ascii="Consolas" w:hAnsi="Consolas"/>
          <w:color w:val="EEFFFF"/>
          <w:lang w:val="en-US"/>
        </w:rPr>
        <w:t>f</w:t>
      </w:r>
      <w:r w:rsidRPr="006F7B36">
        <w:rPr>
          <w:rFonts w:ascii="Consolas" w:hAnsi="Consolas"/>
          <w:color w:val="89DDFF"/>
          <w:lang w:val="en-US"/>
        </w:rPr>
        <w:t>/</w:t>
      </w:r>
      <w:r w:rsidRPr="006F7B36">
        <w:rPr>
          <w:rFonts w:ascii="Consolas" w:hAnsi="Consolas"/>
          <w:color w:val="F78C6C"/>
          <w:lang w:val="en-US"/>
        </w:rPr>
        <w:t>2</w:t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def </w:t>
      </w:r>
      <w:proofErr w:type="spellStart"/>
      <w:r w:rsidRPr="006F7B36">
        <w:rPr>
          <w:rFonts w:ascii="Consolas" w:hAnsi="Consolas"/>
          <w:color w:val="82AAFF"/>
          <w:lang w:val="en-US"/>
        </w:rPr>
        <w:t>cutandcrossfill_crossover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p1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p2</w:t>
      </w:r>
      <w:r w:rsidRPr="006F7B36">
        <w:rPr>
          <w:rFonts w:ascii="Consolas" w:hAnsi="Consolas"/>
          <w:color w:val="89DDFF"/>
          <w:lang w:val="en-US"/>
        </w:rPr>
        <w:t>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N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i/>
          <w:iCs/>
          <w:color w:val="82AAFF"/>
          <w:lang w:val="en-US"/>
        </w:rPr>
        <w:t>len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p1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pos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EEFFFF"/>
          <w:lang w:val="en-US"/>
        </w:rPr>
        <w:t>np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EEFFFF"/>
          <w:lang w:val="en-US"/>
        </w:rPr>
        <w:t>random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randint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EEFFFF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f1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F78C6C"/>
          <w:lang w:val="en-US"/>
        </w:rPr>
        <w:t>p1</w:t>
      </w:r>
      <w:r w:rsidRPr="006F7B36">
        <w:rPr>
          <w:rFonts w:ascii="Consolas" w:hAnsi="Consolas"/>
          <w:color w:val="89DDFF"/>
          <w:lang w:val="en-US"/>
        </w:rPr>
        <w:t>[:</w:t>
      </w:r>
      <w:r w:rsidRPr="006F7B36">
        <w:rPr>
          <w:rFonts w:ascii="Consolas" w:hAnsi="Consolas"/>
          <w:color w:val="EEFFFF"/>
          <w:lang w:val="en-US"/>
        </w:rPr>
        <w:t>pos</w:t>
      </w:r>
      <w:r w:rsidRPr="006F7B36">
        <w:rPr>
          <w:rFonts w:ascii="Consolas" w:hAnsi="Consolas"/>
          <w:color w:val="89DDFF"/>
          <w:lang w:val="en-US"/>
        </w:rPr>
        <w:t>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f2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F78C6C"/>
          <w:lang w:val="en-US"/>
        </w:rPr>
        <w:t>p2</w:t>
      </w:r>
      <w:r w:rsidRPr="006F7B36">
        <w:rPr>
          <w:rFonts w:ascii="Consolas" w:hAnsi="Consolas"/>
          <w:color w:val="89DDFF"/>
          <w:lang w:val="en-US"/>
        </w:rPr>
        <w:t>[:</w:t>
      </w:r>
      <w:r w:rsidRPr="006F7B36">
        <w:rPr>
          <w:rFonts w:ascii="Consolas" w:hAnsi="Consolas"/>
          <w:color w:val="EEFFFF"/>
          <w:lang w:val="en-US"/>
        </w:rPr>
        <w:t>pos</w:t>
      </w:r>
      <w:r w:rsidRPr="006F7B36">
        <w:rPr>
          <w:rFonts w:ascii="Consolas" w:hAnsi="Consolas"/>
          <w:color w:val="89DDFF"/>
          <w:lang w:val="en-US"/>
        </w:rPr>
        <w:t>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for 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color w:val="EEFFFF"/>
          <w:lang w:val="en-US"/>
        </w:rPr>
        <w:t xml:space="preserve">check1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t xml:space="preserve">        </w:t>
      </w:r>
      <w:r w:rsidRPr="006F7B36">
        <w:rPr>
          <w:rFonts w:ascii="Consolas" w:hAnsi="Consolas"/>
          <w:color w:val="EEFFFF"/>
          <w:lang w:val="en-US"/>
        </w:rPr>
        <w:t xml:space="preserve">check2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for </w:t>
      </w:r>
      <w:r w:rsidRPr="006F7B36">
        <w:rPr>
          <w:rFonts w:ascii="Consolas" w:hAnsi="Consolas"/>
          <w:color w:val="EEFFFF"/>
          <w:lang w:val="en-US"/>
        </w:rPr>
        <w:t xml:space="preserve">j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i/>
          <w:iCs/>
          <w:color w:val="82AAFF"/>
          <w:lang w:val="en-US"/>
        </w:rPr>
        <w:t>len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>)):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6F7B36">
        <w:rPr>
          <w:rFonts w:ascii="Consolas" w:hAnsi="Consolas"/>
          <w:color w:val="F78C6C"/>
          <w:lang w:val="en-US"/>
        </w:rPr>
        <w:t>p2</w:t>
      </w:r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89DDFF"/>
          <w:lang w:val="en-US"/>
        </w:rPr>
        <w:t xml:space="preserve">] == 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j</w:t>
      </w:r>
      <w:r w:rsidRPr="006F7B36">
        <w:rPr>
          <w:rFonts w:ascii="Consolas" w:hAnsi="Consolas"/>
          <w:color w:val="89DDFF"/>
          <w:lang w:val="en-US"/>
        </w:rPr>
        <w:t>]: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    </w:t>
      </w:r>
      <w:r w:rsidRPr="006F7B36">
        <w:rPr>
          <w:rFonts w:ascii="Consolas" w:hAnsi="Consolas"/>
          <w:color w:val="EEFFFF"/>
          <w:lang w:val="en-US"/>
        </w:rPr>
        <w:t xml:space="preserve">check1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for </w:t>
      </w:r>
      <w:r w:rsidRPr="006F7B36">
        <w:rPr>
          <w:rFonts w:ascii="Consolas" w:hAnsi="Consolas"/>
          <w:color w:val="EEFFFF"/>
          <w:lang w:val="en-US"/>
        </w:rPr>
        <w:t xml:space="preserve">j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i/>
          <w:iCs/>
          <w:color w:val="82AAFF"/>
          <w:lang w:val="en-US"/>
        </w:rPr>
        <w:t>len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f2</w:t>
      </w:r>
      <w:r w:rsidRPr="006F7B36">
        <w:rPr>
          <w:rFonts w:ascii="Consolas" w:hAnsi="Consolas"/>
          <w:color w:val="89DDFF"/>
          <w:lang w:val="en-US"/>
        </w:rPr>
        <w:t>)):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6F7B36">
        <w:rPr>
          <w:rFonts w:ascii="Consolas" w:hAnsi="Consolas"/>
          <w:color w:val="F78C6C"/>
          <w:lang w:val="en-US"/>
        </w:rPr>
        <w:t>p1</w:t>
      </w:r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89DDFF"/>
          <w:lang w:val="en-US"/>
        </w:rPr>
        <w:t xml:space="preserve">] == </w:t>
      </w:r>
      <w:r w:rsidRPr="006F7B36">
        <w:rPr>
          <w:rFonts w:ascii="Consolas" w:hAnsi="Consolas"/>
          <w:color w:val="EEFFFF"/>
          <w:lang w:val="en-US"/>
        </w:rPr>
        <w:t>f2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j</w:t>
      </w:r>
      <w:r w:rsidRPr="006F7B36">
        <w:rPr>
          <w:rFonts w:ascii="Consolas" w:hAnsi="Consolas"/>
          <w:color w:val="89DDFF"/>
          <w:lang w:val="en-US"/>
        </w:rPr>
        <w:t>]: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    </w:t>
      </w:r>
      <w:r w:rsidRPr="006F7B36">
        <w:rPr>
          <w:rFonts w:ascii="Consolas" w:hAnsi="Consolas"/>
          <w:color w:val="EEFFFF"/>
          <w:lang w:val="en-US"/>
        </w:rPr>
        <w:t xml:space="preserve">check2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6F7B36">
        <w:rPr>
          <w:rFonts w:ascii="Consolas" w:hAnsi="Consolas"/>
          <w:color w:val="EEFFFF"/>
          <w:lang w:val="en-US"/>
        </w:rPr>
        <w:t xml:space="preserve">check1 </w:t>
      </w:r>
      <w:r w:rsidRPr="006F7B36">
        <w:rPr>
          <w:rFonts w:ascii="Consolas" w:hAnsi="Consolas"/>
          <w:color w:val="89DDFF"/>
          <w:lang w:val="en-US"/>
        </w:rPr>
        <w:t xml:space="preserve">== 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89DDFF"/>
          <w:lang w:val="en-US"/>
        </w:rPr>
        <w:t>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p2</w:t>
      </w:r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89DDFF"/>
          <w:lang w:val="en-US"/>
        </w:rPr>
        <w:t>])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6F7B36">
        <w:rPr>
          <w:rFonts w:ascii="Consolas" w:hAnsi="Consolas"/>
          <w:color w:val="EEFFFF"/>
          <w:lang w:val="en-US"/>
        </w:rPr>
        <w:t xml:space="preserve">check2 </w:t>
      </w:r>
      <w:r w:rsidRPr="006F7B36">
        <w:rPr>
          <w:rFonts w:ascii="Consolas" w:hAnsi="Consolas"/>
          <w:color w:val="89DDFF"/>
          <w:lang w:val="en-US"/>
        </w:rPr>
        <w:t xml:space="preserve">== 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89DDFF"/>
          <w:lang w:val="en-US"/>
        </w:rPr>
        <w:t>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>f2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p1</w:t>
      </w:r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89DDFF"/>
          <w:lang w:val="en-US"/>
        </w:rPr>
        <w:t>])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return 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EEFFFF"/>
          <w:lang w:val="en-US"/>
        </w:rPr>
        <w:t>f2</w:t>
      </w:r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def </w:t>
      </w:r>
      <w:proofErr w:type="spellStart"/>
      <w:r w:rsidRPr="006F7B36">
        <w:rPr>
          <w:rFonts w:ascii="Consolas" w:hAnsi="Consolas"/>
          <w:color w:val="82AAFF"/>
          <w:lang w:val="en-US"/>
        </w:rPr>
        <w:t>NRainhas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F78C6C"/>
          <w:lang w:val="en-US"/>
        </w:rPr>
        <w:t>tam_pop</w:t>
      </w:r>
      <w:proofErr w:type="spellEnd"/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20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8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gen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1000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proofErr w:type="spellStart"/>
      <w:r w:rsidRPr="006F7B36">
        <w:rPr>
          <w:rFonts w:ascii="Consolas" w:hAnsi="Consolas"/>
          <w:color w:val="F78C6C"/>
          <w:lang w:val="en-US"/>
        </w:rPr>
        <w:t>num_pais</w:t>
      </w:r>
      <w:proofErr w:type="spellEnd"/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5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proofErr w:type="spellStart"/>
      <w:r w:rsidRPr="006F7B36">
        <w:rPr>
          <w:rFonts w:ascii="Consolas" w:hAnsi="Consolas"/>
          <w:color w:val="F78C6C"/>
          <w:lang w:val="en-US"/>
        </w:rPr>
        <w:t>prob_mut</w:t>
      </w:r>
      <w:proofErr w:type="spellEnd"/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0.8</w:t>
      </w:r>
      <w:r w:rsidRPr="006F7B36">
        <w:rPr>
          <w:rFonts w:ascii="Consolas" w:hAnsi="Consolas"/>
          <w:color w:val="89DDFF"/>
          <w:lang w:val="en-US"/>
        </w:rPr>
        <w:t>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tam_pop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: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Tamanho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da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População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# N: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Tamanho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do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Tabuleiro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# gen: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Quantas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Gerações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>?</w:t>
      </w:r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num_pais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: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Numero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de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pais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para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olhar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cruzamento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prob_mut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: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Probabilidade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de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mutação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# it: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Controle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de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Iterações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it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melhor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color w:val="89DDFF"/>
          <w:lang w:val="en-US"/>
        </w:rPr>
        <w:t>= []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pior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color w:val="89DDFF"/>
          <w:lang w:val="en-US"/>
        </w:rPr>
        <w:t>= []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medio </w:t>
      </w:r>
      <w:r w:rsidRPr="006F7B36">
        <w:rPr>
          <w:rFonts w:ascii="Consolas" w:hAnsi="Consolas"/>
          <w:color w:val="89DDFF"/>
          <w:lang w:val="en-US"/>
        </w:rPr>
        <w:t>= []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Inicializando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a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População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M </w:t>
      </w:r>
      <w:r w:rsidRPr="006F7B36">
        <w:rPr>
          <w:rFonts w:ascii="Consolas" w:hAnsi="Consolas"/>
          <w:color w:val="89DDFF"/>
          <w:lang w:val="en-US"/>
        </w:rPr>
        <w:t>= []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for 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F78C6C"/>
          <w:lang w:val="en-US"/>
        </w:rPr>
        <w:t>tam_pop</w:t>
      </w:r>
      <w:proofErr w:type="spellEnd"/>
      <w:r w:rsidRPr="006F7B36">
        <w:rPr>
          <w:rFonts w:ascii="Consolas" w:hAnsi="Consolas"/>
          <w:color w:val="89DDFF"/>
          <w:lang w:val="en-US"/>
        </w:rPr>
        <w:t>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M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82AAFF"/>
          <w:lang w:val="en-US"/>
        </w:rPr>
        <w:t>sample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+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89DDFF"/>
          <w:lang w:val="en-US"/>
        </w:rPr>
        <w:t xml:space="preserve">),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))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color w:val="EEFFFF"/>
          <w:lang w:val="en-US"/>
        </w:rPr>
        <w:t xml:space="preserve">fit </w:t>
      </w:r>
      <w:r w:rsidRPr="006F7B36">
        <w:rPr>
          <w:rFonts w:ascii="Consolas" w:hAnsi="Consolas"/>
          <w:color w:val="89DDFF"/>
          <w:lang w:val="en-US"/>
        </w:rPr>
        <w:t>= []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lastRenderedPageBreak/>
        <w:t xml:space="preserve">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while </w:t>
      </w:r>
      <w:r w:rsidRPr="006F7B36">
        <w:rPr>
          <w:rFonts w:ascii="Consolas" w:hAnsi="Consolas"/>
          <w:color w:val="EEFFFF"/>
          <w:lang w:val="en-US"/>
        </w:rPr>
        <w:t xml:space="preserve">it </w:t>
      </w:r>
      <w:r w:rsidRPr="006F7B36">
        <w:rPr>
          <w:rFonts w:ascii="Consolas" w:hAnsi="Consolas"/>
          <w:color w:val="89DDFF"/>
          <w:lang w:val="en-US"/>
        </w:rPr>
        <w:t xml:space="preserve">&lt; </w:t>
      </w:r>
      <w:r w:rsidRPr="006F7B36">
        <w:rPr>
          <w:rFonts w:ascii="Consolas" w:hAnsi="Consolas"/>
          <w:color w:val="F78C6C"/>
          <w:lang w:val="en-US"/>
        </w:rPr>
        <w:t>gen</w:t>
      </w:r>
      <w:r w:rsidRPr="006F7B36">
        <w:rPr>
          <w:rFonts w:ascii="Consolas" w:hAnsi="Consolas"/>
          <w:color w:val="89DDFF"/>
          <w:lang w:val="en-US"/>
        </w:rPr>
        <w:t>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# Seleção de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Pais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id_pais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82AAFF"/>
          <w:lang w:val="en-US"/>
        </w:rPr>
        <w:t>sample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F78C6C"/>
          <w:lang w:val="en-US"/>
        </w:rPr>
        <w:t>tam_pop</w:t>
      </w:r>
      <w:proofErr w:type="spellEnd"/>
      <w:r w:rsidRPr="006F7B36">
        <w:rPr>
          <w:rFonts w:ascii="Consolas" w:hAnsi="Consolas"/>
          <w:color w:val="89DDFF"/>
          <w:lang w:val="en-US"/>
        </w:rPr>
        <w:t xml:space="preserve">), </w:t>
      </w:r>
      <w:proofErr w:type="spellStart"/>
      <w:r w:rsidRPr="006F7B36">
        <w:rPr>
          <w:rFonts w:ascii="Consolas" w:hAnsi="Consolas"/>
          <w:color w:val="F78C6C"/>
          <w:lang w:val="en-US"/>
        </w:rPr>
        <w:t>num_pais</w:t>
      </w:r>
      <w:proofErr w:type="spellEnd"/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fit_pais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color w:val="89DDFF"/>
          <w:lang w:val="en-US"/>
        </w:rPr>
        <w:t>= []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for 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i/>
          <w:iCs/>
          <w:color w:val="82AAFF"/>
          <w:lang w:val="en-US"/>
        </w:rPr>
        <w:t>len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EEFFFF"/>
          <w:lang w:val="en-US"/>
        </w:rPr>
        <w:t>id_pais</w:t>
      </w:r>
      <w:proofErr w:type="spellEnd"/>
      <w:r w:rsidRPr="006F7B36">
        <w:rPr>
          <w:rFonts w:ascii="Consolas" w:hAnsi="Consolas"/>
          <w:color w:val="89DDFF"/>
          <w:lang w:val="en-US"/>
        </w:rPr>
        <w:t>)):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proofErr w:type="spellStart"/>
      <w:r w:rsidRPr="006F7B36">
        <w:rPr>
          <w:rFonts w:ascii="Consolas" w:hAnsi="Consolas"/>
          <w:color w:val="EEFFFF"/>
          <w:lang w:val="en-US"/>
        </w:rPr>
        <w:t>fit_pais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82AAFF"/>
          <w:lang w:val="en-US"/>
        </w:rPr>
        <w:t>fitness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M</w:t>
      </w:r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id_pais</w:t>
      </w:r>
      <w:proofErr w:type="spellEnd"/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89DDFF"/>
          <w:lang w:val="en-US"/>
        </w:rPr>
        <w:t>]]))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Ordenar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e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alocar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pais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id_aux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EEFFFF"/>
          <w:lang w:val="en-US"/>
        </w:rPr>
        <w:t>np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argsort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EEFFFF"/>
          <w:lang w:val="en-US"/>
        </w:rPr>
        <w:t>fit_pais</w:t>
      </w:r>
      <w:proofErr w:type="spellEnd"/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color w:val="EEFFFF"/>
          <w:lang w:val="en-US"/>
        </w:rPr>
        <w:t xml:space="preserve">p1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EEFFFF"/>
          <w:lang w:val="en-US"/>
        </w:rPr>
        <w:t>M</w:t>
      </w:r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id_pais</w:t>
      </w:r>
      <w:proofErr w:type="spellEnd"/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id_aux</w:t>
      </w:r>
      <w:proofErr w:type="spellEnd"/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89DDFF"/>
          <w:lang w:val="en-US"/>
        </w:rPr>
        <w:t>]]]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color w:val="EEFFFF"/>
          <w:lang w:val="en-US"/>
        </w:rPr>
        <w:t xml:space="preserve">p2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EEFFFF"/>
          <w:lang w:val="en-US"/>
        </w:rPr>
        <w:t>M</w:t>
      </w:r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id_pais</w:t>
      </w:r>
      <w:proofErr w:type="spellEnd"/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id_aux</w:t>
      </w:r>
      <w:proofErr w:type="spellEnd"/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89DDFF"/>
          <w:lang w:val="en-US"/>
        </w:rPr>
        <w:t>]]]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Filhos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    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EEFFFF"/>
          <w:lang w:val="en-US"/>
        </w:rPr>
        <w:t xml:space="preserve">f2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82AAFF"/>
          <w:lang w:val="en-US"/>
        </w:rPr>
        <w:t>cutandcrossfill_crossover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p1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EEFFFF"/>
          <w:lang w:val="en-US"/>
        </w:rPr>
        <w:t>p2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Mutações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6F7B36">
        <w:rPr>
          <w:rFonts w:ascii="Consolas" w:hAnsi="Consolas"/>
          <w:color w:val="82AAFF"/>
          <w:lang w:val="en-US"/>
        </w:rPr>
        <w:t>random</w:t>
      </w:r>
      <w:r w:rsidRPr="006F7B36">
        <w:rPr>
          <w:rFonts w:ascii="Consolas" w:hAnsi="Consolas"/>
          <w:color w:val="89DDFF"/>
          <w:lang w:val="en-US"/>
        </w:rPr>
        <w:t xml:space="preserve">() &lt; </w:t>
      </w:r>
      <w:proofErr w:type="spellStart"/>
      <w:r w:rsidRPr="006F7B36">
        <w:rPr>
          <w:rFonts w:ascii="Consolas" w:hAnsi="Consolas"/>
          <w:color w:val="F78C6C"/>
          <w:lang w:val="en-US"/>
        </w:rPr>
        <w:t>prob_mut</w:t>
      </w:r>
      <w:proofErr w:type="spellEnd"/>
      <w:r w:rsidRPr="006F7B36">
        <w:rPr>
          <w:rFonts w:ascii="Consolas" w:hAnsi="Consolas"/>
          <w:color w:val="89DDFF"/>
          <w:lang w:val="en-US"/>
        </w:rPr>
        <w:t>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 xml:space="preserve">aux1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82AAFF"/>
          <w:lang w:val="en-US"/>
        </w:rPr>
        <w:t>randint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-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 xml:space="preserve">aux2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82AAFF"/>
          <w:lang w:val="en-US"/>
        </w:rPr>
        <w:t>randint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-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 xml:space="preserve">aux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aux1</w:t>
      </w:r>
      <w:r w:rsidRPr="006F7B36">
        <w:rPr>
          <w:rFonts w:ascii="Consolas" w:hAnsi="Consolas"/>
          <w:color w:val="89DDFF"/>
          <w:lang w:val="en-US"/>
        </w:rPr>
        <w:t>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aux1</w:t>
      </w:r>
      <w:r w:rsidRPr="006F7B36">
        <w:rPr>
          <w:rFonts w:ascii="Consolas" w:hAnsi="Consolas"/>
          <w:color w:val="89DDFF"/>
          <w:lang w:val="en-US"/>
        </w:rPr>
        <w:t xml:space="preserve">] = 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aux2</w:t>
      </w:r>
      <w:r w:rsidRPr="006F7B36">
        <w:rPr>
          <w:rFonts w:ascii="Consolas" w:hAnsi="Consolas"/>
          <w:color w:val="89DDFF"/>
          <w:lang w:val="en-US"/>
        </w:rPr>
        <w:t>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aux2</w:t>
      </w:r>
      <w:r w:rsidRPr="006F7B36">
        <w:rPr>
          <w:rFonts w:ascii="Consolas" w:hAnsi="Consolas"/>
          <w:color w:val="89DDFF"/>
          <w:lang w:val="en-US"/>
        </w:rPr>
        <w:t xml:space="preserve">] = </w:t>
      </w:r>
      <w:r w:rsidRPr="006F7B36">
        <w:rPr>
          <w:rFonts w:ascii="Consolas" w:hAnsi="Consolas"/>
          <w:color w:val="EEFFFF"/>
          <w:lang w:val="en-US"/>
        </w:rPr>
        <w:t>aux</w:t>
      </w:r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color w:val="EEFF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6F7B36">
        <w:rPr>
          <w:rFonts w:ascii="Consolas" w:hAnsi="Consolas"/>
          <w:color w:val="82AAFF"/>
          <w:lang w:val="en-US"/>
        </w:rPr>
        <w:t>random</w:t>
      </w:r>
      <w:r w:rsidRPr="006F7B36">
        <w:rPr>
          <w:rFonts w:ascii="Consolas" w:hAnsi="Consolas"/>
          <w:color w:val="89DDFF"/>
          <w:lang w:val="en-US"/>
        </w:rPr>
        <w:t xml:space="preserve">() &lt; </w:t>
      </w:r>
      <w:proofErr w:type="spellStart"/>
      <w:r w:rsidRPr="006F7B36">
        <w:rPr>
          <w:rFonts w:ascii="Consolas" w:hAnsi="Consolas"/>
          <w:color w:val="F78C6C"/>
          <w:lang w:val="en-US"/>
        </w:rPr>
        <w:t>prob_mut</w:t>
      </w:r>
      <w:proofErr w:type="spellEnd"/>
      <w:r w:rsidRPr="006F7B36">
        <w:rPr>
          <w:rFonts w:ascii="Consolas" w:hAnsi="Consolas"/>
          <w:color w:val="89DDFF"/>
          <w:lang w:val="en-US"/>
        </w:rPr>
        <w:t>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 xml:space="preserve">aux1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82AAFF"/>
          <w:lang w:val="en-US"/>
        </w:rPr>
        <w:t>randint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-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 xml:space="preserve">aux2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82AAFF"/>
          <w:lang w:val="en-US"/>
        </w:rPr>
        <w:t>randint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-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 xml:space="preserve">aux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r w:rsidRPr="006F7B36">
        <w:rPr>
          <w:rFonts w:ascii="Consolas" w:hAnsi="Consolas"/>
          <w:color w:val="EEFFFF"/>
          <w:lang w:val="en-US"/>
        </w:rPr>
        <w:t>f2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aux1</w:t>
      </w:r>
      <w:r w:rsidRPr="006F7B36">
        <w:rPr>
          <w:rFonts w:ascii="Consolas" w:hAnsi="Consolas"/>
          <w:color w:val="89DDFF"/>
          <w:lang w:val="en-US"/>
        </w:rPr>
        <w:t>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>f2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aux1</w:t>
      </w:r>
      <w:r w:rsidRPr="006F7B36">
        <w:rPr>
          <w:rFonts w:ascii="Consolas" w:hAnsi="Consolas"/>
          <w:color w:val="89DDFF"/>
          <w:lang w:val="en-US"/>
        </w:rPr>
        <w:t xml:space="preserve">] = </w:t>
      </w:r>
      <w:r w:rsidRPr="006F7B36">
        <w:rPr>
          <w:rFonts w:ascii="Consolas" w:hAnsi="Consolas"/>
          <w:color w:val="EEFFFF"/>
          <w:lang w:val="en-US"/>
        </w:rPr>
        <w:t>f2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aux2</w:t>
      </w:r>
      <w:r w:rsidRPr="006F7B36">
        <w:rPr>
          <w:rFonts w:ascii="Consolas" w:hAnsi="Consolas"/>
          <w:color w:val="89DDFF"/>
          <w:lang w:val="en-US"/>
        </w:rPr>
        <w:t>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color w:val="EEFFFF"/>
          <w:lang w:val="en-US"/>
        </w:rPr>
        <w:t>f2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aux2</w:t>
      </w:r>
      <w:r w:rsidRPr="006F7B36">
        <w:rPr>
          <w:rFonts w:ascii="Consolas" w:hAnsi="Consolas"/>
          <w:color w:val="89DDFF"/>
          <w:lang w:val="en-US"/>
        </w:rPr>
        <w:t xml:space="preserve">] = </w:t>
      </w:r>
      <w:r w:rsidRPr="006F7B36">
        <w:rPr>
          <w:rFonts w:ascii="Consolas" w:hAnsi="Consolas"/>
          <w:color w:val="EEFFFF"/>
          <w:lang w:val="en-US"/>
        </w:rPr>
        <w:t>aux</w:t>
      </w:r>
      <w:r w:rsidRPr="006F7B36">
        <w:rPr>
          <w:rFonts w:ascii="Consolas" w:hAnsi="Consolas"/>
          <w:color w:val="EEFFFF"/>
          <w:lang w:val="en-US"/>
        </w:rPr>
        <w:br/>
      </w:r>
      <w:r w:rsidRPr="006F7B36">
        <w:rPr>
          <w:rFonts w:ascii="Consolas" w:hAnsi="Consolas"/>
          <w:color w:val="EEFF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Colocando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os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Filhos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na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População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M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f1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M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f2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Selecionando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os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Mais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Aptos</w:t>
      </w:r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for 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6F7B36">
        <w:rPr>
          <w:rFonts w:ascii="Consolas" w:hAnsi="Consolas"/>
          <w:i/>
          <w:iCs/>
          <w:color w:val="82AAFF"/>
          <w:lang w:val="en-US"/>
        </w:rPr>
        <w:t>range</w:t>
      </w:r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i/>
          <w:iCs/>
          <w:color w:val="82AAFF"/>
          <w:lang w:val="en-US"/>
        </w:rPr>
        <w:t>len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M</w:t>
      </w:r>
      <w:r w:rsidRPr="006F7B36">
        <w:rPr>
          <w:rFonts w:ascii="Consolas" w:hAnsi="Consolas"/>
          <w:color w:val="89DDFF"/>
          <w:lang w:val="en-US"/>
        </w:rPr>
        <w:t>)):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proofErr w:type="spellStart"/>
      <w:r w:rsidRPr="006F7B36">
        <w:rPr>
          <w:rFonts w:ascii="Consolas" w:hAnsi="Consolas"/>
          <w:color w:val="EEFFFF"/>
          <w:lang w:val="en-US"/>
        </w:rPr>
        <w:t>fit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82AAFF"/>
          <w:lang w:val="en-US"/>
        </w:rPr>
        <w:t>fitness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M</w:t>
      </w:r>
      <w:r w:rsidRPr="006F7B36">
        <w:rPr>
          <w:rFonts w:ascii="Consolas" w:hAnsi="Consolas"/>
          <w:color w:val="89DDFF"/>
          <w:lang w:val="en-US"/>
        </w:rPr>
        <w:t>[</w:t>
      </w:r>
      <w:proofErr w:type="spellStart"/>
      <w:r w:rsidRPr="006F7B36">
        <w:rPr>
          <w:rFonts w:ascii="Consolas" w:hAnsi="Consolas"/>
          <w:color w:val="EEFFFF"/>
          <w:lang w:val="en-US"/>
        </w:rPr>
        <w:t>i</w:t>
      </w:r>
      <w:proofErr w:type="spellEnd"/>
      <w:r w:rsidRPr="006F7B36">
        <w:rPr>
          <w:rFonts w:ascii="Consolas" w:hAnsi="Consolas"/>
          <w:color w:val="89DDFF"/>
          <w:lang w:val="en-US"/>
        </w:rPr>
        <w:t>]))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i/>
          <w:iCs/>
          <w:color w:val="00872D"/>
          <w:lang w:val="en-US"/>
        </w:rPr>
        <w:t># if fit[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i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>] == 0:</w:t>
      </w:r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            # it = gen            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Opcional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: se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quiser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parar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assim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que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chegar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no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resultado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 xml:space="preserve">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desejado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id_fit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EEFFFF"/>
          <w:lang w:val="en-US"/>
        </w:rPr>
        <w:t>np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argsort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fit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piores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EEFFFF"/>
          <w:lang w:val="en-US"/>
        </w:rPr>
        <w:t>id_fit</w:t>
      </w:r>
      <w:proofErr w:type="spellEnd"/>
      <w:r w:rsidRPr="006F7B36">
        <w:rPr>
          <w:rFonts w:ascii="Consolas" w:hAnsi="Consolas"/>
          <w:color w:val="89DDFF"/>
          <w:lang w:val="en-US"/>
        </w:rPr>
        <w:t>[-</w:t>
      </w:r>
      <w:r w:rsidRPr="006F7B36">
        <w:rPr>
          <w:rFonts w:ascii="Consolas" w:hAnsi="Consolas"/>
          <w:color w:val="F78C6C"/>
          <w:lang w:val="en-US"/>
        </w:rPr>
        <w:t>2</w:t>
      </w:r>
      <w:r w:rsidRPr="006F7B36">
        <w:rPr>
          <w:rFonts w:ascii="Consolas" w:hAnsi="Consolas"/>
          <w:color w:val="89DDFF"/>
          <w:lang w:val="en-US"/>
        </w:rPr>
        <w:t>:]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for </w:t>
      </w:r>
      <w:r w:rsidRPr="006F7B36">
        <w:rPr>
          <w:rFonts w:ascii="Consolas" w:hAnsi="Consolas"/>
          <w:color w:val="EEFFFF"/>
          <w:lang w:val="en-US"/>
        </w:rPr>
        <w:t xml:space="preserve">index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6F7B36">
        <w:rPr>
          <w:rFonts w:ascii="Consolas" w:hAnsi="Consolas"/>
          <w:i/>
          <w:iCs/>
          <w:color w:val="82AAFF"/>
          <w:lang w:val="en-US"/>
        </w:rPr>
        <w:t>sorted</w:t>
      </w:r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EEFFFF"/>
          <w:lang w:val="en-US"/>
        </w:rPr>
        <w:t>piores</w:t>
      </w:r>
      <w:proofErr w:type="spellEnd"/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reverse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i/>
          <w:iCs/>
          <w:color w:val="C792EA"/>
          <w:lang w:val="en-US"/>
        </w:rPr>
        <w:t>True</w:t>
      </w:r>
      <w:r w:rsidRPr="006F7B36">
        <w:rPr>
          <w:rFonts w:ascii="Consolas" w:hAnsi="Consolas"/>
          <w:color w:val="89DDFF"/>
          <w:lang w:val="en-US"/>
        </w:rPr>
        <w:t>):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del </w:t>
      </w:r>
      <w:r w:rsidRPr="006F7B36">
        <w:rPr>
          <w:rFonts w:ascii="Consolas" w:hAnsi="Consolas"/>
          <w:color w:val="EEFFFF"/>
          <w:lang w:val="en-US"/>
        </w:rPr>
        <w:t>M</w:t>
      </w:r>
      <w:r w:rsidRPr="006F7B36">
        <w:rPr>
          <w:rFonts w:ascii="Consolas" w:hAnsi="Consolas"/>
          <w:color w:val="89DDFF"/>
          <w:lang w:val="en-US"/>
        </w:rPr>
        <w:t>[</w:t>
      </w:r>
      <w:r w:rsidRPr="006F7B36">
        <w:rPr>
          <w:rFonts w:ascii="Consolas" w:hAnsi="Consolas"/>
          <w:color w:val="EEFFFF"/>
          <w:lang w:val="en-US"/>
        </w:rPr>
        <w:t>index</w:t>
      </w:r>
      <w:r w:rsidRPr="006F7B36">
        <w:rPr>
          <w:rFonts w:ascii="Consolas" w:hAnsi="Consolas"/>
          <w:color w:val="89DDFF"/>
          <w:lang w:val="en-US"/>
        </w:rPr>
        <w:t>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melhor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i/>
          <w:iCs/>
          <w:color w:val="82AAFF"/>
          <w:lang w:val="en-US"/>
        </w:rPr>
        <w:t>min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fit</w:t>
      </w:r>
      <w:r w:rsidRPr="006F7B36">
        <w:rPr>
          <w:rFonts w:ascii="Consolas" w:hAnsi="Consolas"/>
          <w:color w:val="89DDFF"/>
          <w:lang w:val="en-US"/>
        </w:rPr>
        <w:t>))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pior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i/>
          <w:iCs/>
          <w:color w:val="82AAFF"/>
          <w:lang w:val="en-US"/>
        </w:rPr>
        <w:t>max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fit</w:t>
      </w:r>
      <w:r w:rsidRPr="006F7B36">
        <w:rPr>
          <w:rFonts w:ascii="Consolas" w:hAnsi="Consolas"/>
          <w:color w:val="89DDFF"/>
          <w:lang w:val="en-US"/>
        </w:rPr>
        <w:t>))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proofErr w:type="spellStart"/>
      <w:r w:rsidRPr="006F7B36">
        <w:rPr>
          <w:rFonts w:ascii="Consolas" w:hAnsi="Consolas"/>
          <w:color w:val="EEFFFF"/>
          <w:lang w:val="en-US"/>
        </w:rPr>
        <w:t>medio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append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82AAFF"/>
          <w:lang w:val="en-US"/>
        </w:rPr>
        <w:t>mean</w:t>
      </w:r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fit</w:t>
      </w:r>
      <w:r w:rsidRPr="006F7B36">
        <w:rPr>
          <w:rFonts w:ascii="Consolas" w:hAnsi="Consolas"/>
          <w:color w:val="89DDFF"/>
          <w:lang w:val="en-US"/>
        </w:rPr>
        <w:t>))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color w:val="EEFFFF"/>
          <w:lang w:val="en-US"/>
        </w:rPr>
        <w:t xml:space="preserve">fit </w:t>
      </w:r>
      <w:r w:rsidRPr="006F7B36">
        <w:rPr>
          <w:rFonts w:ascii="Consolas" w:hAnsi="Consolas"/>
          <w:color w:val="89DDFF"/>
          <w:lang w:val="en-US"/>
        </w:rPr>
        <w:t>= []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6F7B36">
        <w:rPr>
          <w:rFonts w:ascii="Consolas" w:hAnsi="Consolas"/>
          <w:color w:val="EEFFFF"/>
          <w:lang w:val="en-US"/>
        </w:rPr>
        <w:t xml:space="preserve">it </w:t>
      </w:r>
      <w:r w:rsidRPr="006F7B36">
        <w:rPr>
          <w:rFonts w:ascii="Consolas" w:hAnsi="Consolas"/>
          <w:color w:val="89DDFF"/>
          <w:lang w:val="en-US"/>
        </w:rPr>
        <w:t xml:space="preserve">% </w:t>
      </w:r>
      <w:r w:rsidRPr="006F7B36">
        <w:rPr>
          <w:rFonts w:ascii="Consolas" w:hAnsi="Consolas"/>
          <w:color w:val="F78C6C"/>
          <w:lang w:val="en-US"/>
        </w:rPr>
        <w:t xml:space="preserve">100 </w:t>
      </w:r>
      <w:r w:rsidRPr="006F7B36">
        <w:rPr>
          <w:rFonts w:ascii="Consolas" w:hAnsi="Consolas"/>
          <w:color w:val="89DDFF"/>
          <w:lang w:val="en-US"/>
        </w:rPr>
        <w:t xml:space="preserve">== </w:t>
      </w:r>
      <w:r w:rsidRPr="006F7B36">
        <w:rPr>
          <w:rFonts w:ascii="Consolas" w:hAnsi="Consolas"/>
          <w:color w:val="F78C6C"/>
          <w:lang w:val="en-US"/>
        </w:rPr>
        <w:t>0</w:t>
      </w:r>
      <w:r w:rsidRPr="006F7B36">
        <w:rPr>
          <w:rFonts w:ascii="Consolas" w:hAnsi="Consolas"/>
          <w:color w:val="89DDFF"/>
          <w:lang w:val="en-US"/>
        </w:rPr>
        <w:t>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    </w:t>
      </w:r>
      <w:r w:rsidRPr="006F7B36">
        <w:rPr>
          <w:rFonts w:ascii="Consolas" w:hAnsi="Consolas"/>
          <w:i/>
          <w:iCs/>
          <w:color w:val="82AAFF"/>
          <w:lang w:val="en-US"/>
        </w:rPr>
        <w:t>print</w:t>
      </w:r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C3E88D"/>
          <w:lang w:val="en-US"/>
        </w:rPr>
        <w:t>f'Estamos</w:t>
      </w:r>
      <w:proofErr w:type="spellEnd"/>
      <w:r w:rsidRPr="006F7B36">
        <w:rPr>
          <w:rFonts w:ascii="Consolas" w:hAnsi="Consolas"/>
          <w:color w:val="C3E88D"/>
          <w:lang w:val="en-US"/>
        </w:rPr>
        <w:t xml:space="preserve"> </w:t>
      </w:r>
      <w:proofErr w:type="spellStart"/>
      <w:r w:rsidRPr="006F7B36">
        <w:rPr>
          <w:rFonts w:ascii="Consolas" w:hAnsi="Consolas"/>
          <w:color w:val="C3E88D"/>
          <w:lang w:val="en-US"/>
        </w:rPr>
        <w:t>na</w:t>
      </w:r>
      <w:proofErr w:type="spellEnd"/>
      <w:r w:rsidRPr="006F7B36">
        <w:rPr>
          <w:rFonts w:ascii="Consolas" w:hAnsi="Consolas"/>
          <w:color w:val="C3E88D"/>
          <w:lang w:val="en-US"/>
        </w:rPr>
        <w:t xml:space="preserve"> </w:t>
      </w:r>
      <w:proofErr w:type="spellStart"/>
      <w:r w:rsidRPr="006F7B36">
        <w:rPr>
          <w:rFonts w:ascii="Consolas" w:hAnsi="Consolas"/>
          <w:color w:val="C3E88D"/>
          <w:lang w:val="en-US"/>
        </w:rPr>
        <w:t>iteração</w:t>
      </w:r>
      <w:proofErr w:type="spellEnd"/>
      <w:r w:rsidRPr="006F7B36">
        <w:rPr>
          <w:rFonts w:ascii="Consolas" w:hAnsi="Consolas"/>
          <w:color w:val="C3E88D"/>
          <w:lang w:val="en-US"/>
        </w:rPr>
        <w:t xml:space="preserve">: </w:t>
      </w:r>
      <w:r w:rsidRPr="006F7B36">
        <w:rPr>
          <w:rFonts w:ascii="Consolas" w:hAnsi="Consolas"/>
          <w:color w:val="89DDFF"/>
          <w:lang w:val="en-US"/>
        </w:rPr>
        <w:t>{</w:t>
      </w:r>
      <w:r w:rsidRPr="006F7B36">
        <w:rPr>
          <w:rFonts w:ascii="Consolas" w:hAnsi="Consolas"/>
          <w:color w:val="EEFFFF"/>
          <w:lang w:val="en-US"/>
        </w:rPr>
        <w:t>it</w:t>
      </w:r>
      <w:r w:rsidRPr="006F7B36">
        <w:rPr>
          <w:rFonts w:ascii="Consolas" w:hAnsi="Consolas"/>
          <w:color w:val="89DDFF"/>
          <w:lang w:val="en-US"/>
        </w:rPr>
        <w:t>}</w:t>
      </w:r>
      <w:r w:rsidRPr="006F7B36">
        <w:rPr>
          <w:rFonts w:ascii="Consolas" w:hAnsi="Consolas"/>
          <w:color w:val="C3E88D"/>
          <w:lang w:val="en-US"/>
        </w:rPr>
        <w:t>'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    </w:t>
      </w:r>
      <w:r w:rsidRPr="006F7B36">
        <w:rPr>
          <w:rFonts w:ascii="Consolas" w:hAnsi="Consolas"/>
          <w:color w:val="EEFFFF"/>
          <w:lang w:val="en-US"/>
        </w:rPr>
        <w:t xml:space="preserve">it </w:t>
      </w:r>
      <w:r w:rsidRPr="006F7B36">
        <w:rPr>
          <w:rFonts w:ascii="Consolas" w:hAnsi="Consolas"/>
          <w:color w:val="89DDFF"/>
          <w:lang w:val="en-US"/>
        </w:rPr>
        <w:t xml:space="preserve">+= </w:t>
      </w:r>
      <w:r w:rsidRPr="006F7B36">
        <w:rPr>
          <w:rFonts w:ascii="Consolas" w:hAnsi="Consolas"/>
          <w:color w:val="F78C6C"/>
          <w:lang w:val="en-US"/>
        </w:rPr>
        <w:t>1</w:t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br/>
      </w:r>
      <w:r w:rsidRPr="006F7B36">
        <w:rPr>
          <w:rFonts w:ascii="Consolas" w:hAnsi="Consolas"/>
          <w:color w:val="F78C6C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plt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plot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EEFFFF"/>
          <w:lang w:val="en-US"/>
        </w:rPr>
        <w:t>melhor</w:t>
      </w:r>
      <w:proofErr w:type="spellEnd"/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c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C3E88D"/>
          <w:lang w:val="en-US"/>
        </w:rPr>
        <w:t>'g'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plt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plot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EEFFFF"/>
          <w:lang w:val="en-US"/>
        </w:rPr>
        <w:t>medio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c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C3E88D"/>
          <w:lang w:val="en-US"/>
        </w:rPr>
        <w:t>'b'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green_patch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EEFFFF"/>
          <w:lang w:val="en-US"/>
        </w:rPr>
        <w:t>mpatches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Patch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color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C3E88D"/>
          <w:lang w:val="en-US"/>
        </w:rPr>
        <w:t>'g'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label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C3E88D"/>
          <w:lang w:val="en-US"/>
        </w:rPr>
        <w:t xml:space="preserve">'Fitness do </w:t>
      </w:r>
      <w:proofErr w:type="spellStart"/>
      <w:r w:rsidRPr="006F7B36">
        <w:rPr>
          <w:rFonts w:ascii="Consolas" w:hAnsi="Consolas"/>
          <w:color w:val="C3E88D"/>
          <w:lang w:val="en-US"/>
        </w:rPr>
        <w:t>Melhor</w:t>
      </w:r>
      <w:proofErr w:type="spellEnd"/>
      <w:r w:rsidRPr="006F7B36">
        <w:rPr>
          <w:rFonts w:ascii="Consolas" w:hAnsi="Consolas"/>
          <w:color w:val="C3E88D"/>
          <w:lang w:val="en-US"/>
        </w:rPr>
        <w:t xml:space="preserve"> da </w:t>
      </w:r>
      <w:proofErr w:type="spellStart"/>
      <w:r w:rsidRPr="006F7B36">
        <w:rPr>
          <w:rFonts w:ascii="Consolas" w:hAnsi="Consolas"/>
          <w:color w:val="C3E88D"/>
          <w:lang w:val="en-US"/>
        </w:rPr>
        <w:t>Geração</w:t>
      </w:r>
      <w:proofErr w:type="spellEnd"/>
      <w:r w:rsidRPr="006F7B36">
        <w:rPr>
          <w:rFonts w:ascii="Consolas" w:hAnsi="Consolas"/>
          <w:color w:val="C3E88D"/>
          <w:lang w:val="en-US"/>
        </w:rPr>
        <w:t>'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blue_patch</w:t>
      </w:r>
      <w:proofErr w:type="spellEnd"/>
      <w:r w:rsidRPr="006F7B36">
        <w:rPr>
          <w:rFonts w:ascii="Consolas" w:hAnsi="Consolas"/>
          <w:color w:val="EEFFFF"/>
          <w:lang w:val="en-US"/>
        </w:rPr>
        <w:t xml:space="preserve"> </w:t>
      </w:r>
      <w:r w:rsidRPr="006F7B36">
        <w:rPr>
          <w:rFonts w:ascii="Consolas" w:hAnsi="Consolas"/>
          <w:color w:val="89DDFF"/>
          <w:lang w:val="en-US"/>
        </w:rPr>
        <w:t xml:space="preserve">= </w:t>
      </w:r>
      <w:proofErr w:type="spellStart"/>
      <w:r w:rsidRPr="006F7B36">
        <w:rPr>
          <w:rFonts w:ascii="Consolas" w:hAnsi="Consolas"/>
          <w:color w:val="EEFFFF"/>
          <w:lang w:val="en-US"/>
        </w:rPr>
        <w:t>mpatches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Patch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color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C3E88D"/>
          <w:lang w:val="en-US"/>
        </w:rPr>
        <w:t>'b'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label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C3E88D"/>
          <w:lang w:val="en-US"/>
        </w:rPr>
        <w:t xml:space="preserve">'Fitness </w:t>
      </w:r>
      <w:proofErr w:type="spellStart"/>
      <w:r w:rsidRPr="006F7B36">
        <w:rPr>
          <w:rFonts w:ascii="Consolas" w:hAnsi="Consolas"/>
          <w:color w:val="C3E88D"/>
          <w:lang w:val="en-US"/>
        </w:rPr>
        <w:t>médio</w:t>
      </w:r>
      <w:proofErr w:type="spellEnd"/>
      <w:r w:rsidRPr="006F7B36">
        <w:rPr>
          <w:rFonts w:ascii="Consolas" w:hAnsi="Consolas"/>
          <w:color w:val="C3E88D"/>
          <w:lang w:val="en-US"/>
        </w:rPr>
        <w:t xml:space="preserve"> da </w:t>
      </w:r>
      <w:proofErr w:type="spellStart"/>
      <w:r w:rsidRPr="006F7B36">
        <w:rPr>
          <w:rFonts w:ascii="Consolas" w:hAnsi="Consolas"/>
          <w:color w:val="C3E88D"/>
          <w:lang w:val="en-US"/>
        </w:rPr>
        <w:t>Geração</w:t>
      </w:r>
      <w:proofErr w:type="spellEnd"/>
      <w:r w:rsidRPr="006F7B36">
        <w:rPr>
          <w:rFonts w:ascii="Consolas" w:hAnsi="Consolas"/>
          <w:color w:val="C3E88D"/>
          <w:lang w:val="en-US"/>
        </w:rPr>
        <w:t>'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lastRenderedPageBreak/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plt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legend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F78C6C"/>
          <w:lang w:val="en-US"/>
        </w:rPr>
        <w:t>handles</w:t>
      </w:r>
      <w:r w:rsidRPr="006F7B36">
        <w:rPr>
          <w:rFonts w:ascii="Consolas" w:hAnsi="Consolas"/>
          <w:color w:val="89DDFF"/>
          <w:lang w:val="en-US"/>
        </w:rPr>
        <w:t>=[</w:t>
      </w:r>
      <w:proofErr w:type="spellStart"/>
      <w:r w:rsidRPr="006F7B36">
        <w:rPr>
          <w:rFonts w:ascii="Consolas" w:hAnsi="Consolas"/>
          <w:color w:val="EEFFFF"/>
          <w:lang w:val="en-US"/>
        </w:rPr>
        <w:t>green_patch</w:t>
      </w:r>
      <w:proofErr w:type="spellEnd"/>
      <w:r w:rsidRPr="006F7B36">
        <w:rPr>
          <w:rFonts w:ascii="Consolas" w:hAnsi="Consolas"/>
          <w:color w:val="89DDFF"/>
          <w:lang w:val="en-US"/>
        </w:rPr>
        <w:t xml:space="preserve">, </w:t>
      </w:r>
      <w:proofErr w:type="spellStart"/>
      <w:r w:rsidRPr="006F7B36">
        <w:rPr>
          <w:rFonts w:ascii="Consolas" w:hAnsi="Consolas"/>
          <w:color w:val="EEFFFF"/>
          <w:lang w:val="en-US"/>
        </w:rPr>
        <w:t>blue_patch</w:t>
      </w:r>
      <w:proofErr w:type="spellEnd"/>
      <w:r w:rsidRPr="006F7B36">
        <w:rPr>
          <w:rFonts w:ascii="Consolas" w:hAnsi="Consolas"/>
          <w:color w:val="89DDFF"/>
          <w:lang w:val="en-US"/>
        </w:rPr>
        <w:t>])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# 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plt.plot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>(</w:t>
      </w:r>
      <w:proofErr w:type="spellStart"/>
      <w:r w:rsidRPr="006F7B36">
        <w:rPr>
          <w:rFonts w:ascii="Consolas" w:hAnsi="Consolas"/>
          <w:i/>
          <w:iCs/>
          <w:color w:val="00872D"/>
          <w:lang w:val="en-US"/>
        </w:rPr>
        <w:t>pior</w:t>
      </w:r>
      <w:proofErr w:type="spellEnd"/>
      <w:r w:rsidRPr="006F7B36">
        <w:rPr>
          <w:rFonts w:ascii="Consolas" w:hAnsi="Consolas"/>
          <w:i/>
          <w:iCs/>
          <w:color w:val="00872D"/>
          <w:lang w:val="en-US"/>
        </w:rPr>
        <w:t>, c='r')</w:t>
      </w:r>
      <w:r w:rsidRPr="006F7B36">
        <w:rPr>
          <w:rFonts w:ascii="Consolas" w:hAnsi="Consolas"/>
          <w:i/>
          <w:iCs/>
          <w:color w:val="00872D"/>
          <w:lang w:val="en-US"/>
        </w:rPr>
        <w:br/>
      </w:r>
      <w:r w:rsidRPr="006F7B36">
        <w:rPr>
          <w:rFonts w:ascii="Consolas" w:hAnsi="Consolas"/>
          <w:i/>
          <w:iCs/>
          <w:color w:val="00872D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plt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title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C3E88D"/>
          <w:lang w:val="en-US"/>
        </w:rPr>
        <w:t>f'Desempenho</w:t>
      </w:r>
      <w:proofErr w:type="spellEnd"/>
      <w:r w:rsidRPr="006F7B36">
        <w:rPr>
          <w:rFonts w:ascii="Consolas" w:hAnsi="Consolas"/>
          <w:color w:val="C3E88D"/>
          <w:lang w:val="en-US"/>
        </w:rPr>
        <w:t xml:space="preserve"> por </w:t>
      </w:r>
      <w:proofErr w:type="spellStart"/>
      <w:r w:rsidRPr="006F7B36">
        <w:rPr>
          <w:rFonts w:ascii="Consolas" w:hAnsi="Consolas"/>
          <w:color w:val="C3E88D"/>
          <w:lang w:val="en-US"/>
        </w:rPr>
        <w:t>Geração</w:t>
      </w:r>
      <w:proofErr w:type="spellEnd"/>
      <w:r w:rsidRPr="006F7B36">
        <w:rPr>
          <w:rFonts w:ascii="Consolas" w:hAnsi="Consolas"/>
          <w:color w:val="C3E88D"/>
          <w:lang w:val="en-US"/>
        </w:rPr>
        <w:t xml:space="preserve"> - </w:t>
      </w:r>
      <w:proofErr w:type="spellStart"/>
      <w:r w:rsidRPr="006F7B36">
        <w:rPr>
          <w:rFonts w:ascii="Consolas" w:hAnsi="Consolas"/>
          <w:color w:val="C3E88D"/>
          <w:lang w:val="en-US"/>
        </w:rPr>
        <w:t>Tamanho</w:t>
      </w:r>
      <w:proofErr w:type="spellEnd"/>
      <w:r w:rsidRPr="006F7B36">
        <w:rPr>
          <w:rFonts w:ascii="Consolas" w:hAnsi="Consolas"/>
          <w:color w:val="C3E88D"/>
          <w:lang w:val="en-US"/>
        </w:rPr>
        <w:t xml:space="preserve"> do </w:t>
      </w:r>
      <w:proofErr w:type="spellStart"/>
      <w:r w:rsidRPr="006F7B36">
        <w:rPr>
          <w:rFonts w:ascii="Consolas" w:hAnsi="Consolas"/>
          <w:color w:val="C3E88D"/>
          <w:lang w:val="en-US"/>
        </w:rPr>
        <w:t>tabuleiro</w:t>
      </w:r>
      <w:proofErr w:type="spellEnd"/>
      <w:r w:rsidRPr="006F7B36">
        <w:rPr>
          <w:rFonts w:ascii="Consolas" w:hAnsi="Consolas"/>
          <w:color w:val="C3E88D"/>
          <w:lang w:val="en-US"/>
        </w:rPr>
        <w:t xml:space="preserve"> é </w:t>
      </w:r>
      <w:r w:rsidRPr="006F7B36">
        <w:rPr>
          <w:rFonts w:ascii="Consolas" w:hAnsi="Consolas"/>
          <w:color w:val="89DDFF"/>
          <w:lang w:val="en-US"/>
        </w:rPr>
        <w:t>{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 xml:space="preserve">} </w:t>
      </w:r>
      <w:r w:rsidRPr="006F7B36">
        <w:rPr>
          <w:rFonts w:ascii="Consolas" w:hAnsi="Consolas"/>
          <w:color w:val="C3E88D"/>
          <w:lang w:val="en-US"/>
        </w:rPr>
        <w:t>'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plt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xlabel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C3E88D"/>
          <w:lang w:val="en-US"/>
        </w:rPr>
        <w:t>'</w:t>
      </w:r>
      <w:proofErr w:type="spellStart"/>
      <w:r w:rsidRPr="006F7B36">
        <w:rPr>
          <w:rFonts w:ascii="Consolas" w:hAnsi="Consolas"/>
          <w:color w:val="C3E88D"/>
          <w:lang w:val="en-US"/>
        </w:rPr>
        <w:t>Geração</w:t>
      </w:r>
      <w:proofErr w:type="spellEnd"/>
      <w:r w:rsidRPr="006F7B36">
        <w:rPr>
          <w:rFonts w:ascii="Consolas" w:hAnsi="Consolas"/>
          <w:color w:val="C3E88D"/>
          <w:lang w:val="en-US"/>
        </w:rPr>
        <w:t>'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plt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ylabel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r w:rsidRPr="006F7B36">
        <w:rPr>
          <w:rFonts w:ascii="Consolas" w:hAnsi="Consolas"/>
          <w:color w:val="C3E88D"/>
          <w:lang w:val="en-US"/>
        </w:rPr>
        <w:t>'Fitness'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EEFFFF"/>
          <w:lang w:val="en-US"/>
        </w:rPr>
        <w:t>plt</w:t>
      </w:r>
      <w:r w:rsidRPr="006F7B36">
        <w:rPr>
          <w:rFonts w:ascii="Consolas" w:hAnsi="Consolas"/>
          <w:color w:val="89DDFF"/>
          <w:lang w:val="en-US"/>
        </w:rPr>
        <w:t>.</w:t>
      </w:r>
      <w:r w:rsidRPr="006F7B36">
        <w:rPr>
          <w:rFonts w:ascii="Consolas" w:hAnsi="Consolas"/>
          <w:color w:val="82AAFF"/>
          <w:lang w:val="en-US"/>
        </w:rPr>
        <w:t>show</w:t>
      </w:r>
      <w:proofErr w:type="spellEnd"/>
      <w:r w:rsidRPr="006F7B36">
        <w:rPr>
          <w:rFonts w:ascii="Consolas" w:hAnsi="Consolas"/>
          <w:color w:val="89DDFF"/>
          <w:lang w:val="en-US"/>
        </w:rPr>
        <w:t>()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6F7B36">
        <w:rPr>
          <w:rFonts w:ascii="Consolas" w:hAnsi="Consolas"/>
          <w:color w:val="EEFFFF"/>
          <w:lang w:val="en-US"/>
        </w:rPr>
        <w:t xml:space="preserve">__name__ </w:t>
      </w:r>
      <w:r w:rsidRPr="006F7B36">
        <w:rPr>
          <w:rFonts w:ascii="Consolas" w:hAnsi="Consolas"/>
          <w:color w:val="89DDFF"/>
          <w:lang w:val="en-US"/>
        </w:rPr>
        <w:t xml:space="preserve">== </w:t>
      </w:r>
      <w:r w:rsidRPr="006F7B36">
        <w:rPr>
          <w:rFonts w:ascii="Consolas" w:hAnsi="Consolas"/>
          <w:color w:val="C3E88D"/>
          <w:lang w:val="en-US"/>
        </w:rPr>
        <w:t>'__main__'</w:t>
      </w:r>
      <w:r w:rsidRPr="006F7B36">
        <w:rPr>
          <w:rFonts w:ascii="Consolas" w:hAnsi="Consolas"/>
          <w:color w:val="89DDFF"/>
          <w:lang w:val="en-US"/>
        </w:rPr>
        <w:t>: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82AAFF"/>
          <w:lang w:val="en-US"/>
        </w:rPr>
        <w:t>NRainhas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F78C6C"/>
          <w:lang w:val="en-US"/>
        </w:rPr>
        <w:t>tam_pop</w:t>
      </w:r>
      <w:proofErr w:type="spellEnd"/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20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8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82AAFF"/>
          <w:lang w:val="en-US"/>
        </w:rPr>
        <w:t>NRainhas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F78C6C"/>
          <w:lang w:val="en-US"/>
        </w:rPr>
        <w:t>tam_pop</w:t>
      </w:r>
      <w:proofErr w:type="spellEnd"/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20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20</w:t>
      </w:r>
      <w:r w:rsidRPr="006F7B36">
        <w:rPr>
          <w:rFonts w:ascii="Consolas" w:hAnsi="Consolas"/>
          <w:color w:val="89DDFF"/>
          <w:lang w:val="en-US"/>
        </w:rPr>
        <w:t>)</w:t>
      </w:r>
      <w:r w:rsidRPr="006F7B36">
        <w:rPr>
          <w:rFonts w:ascii="Consolas" w:hAnsi="Consolas"/>
          <w:color w:val="89DDFF"/>
          <w:lang w:val="en-US"/>
        </w:rPr>
        <w:br/>
      </w:r>
      <w:r w:rsidRPr="006F7B36">
        <w:rPr>
          <w:rFonts w:ascii="Consolas" w:hAnsi="Consolas"/>
          <w:color w:val="89DDFF"/>
          <w:lang w:val="en-US"/>
        </w:rPr>
        <w:t xml:space="preserve">    </w:t>
      </w:r>
      <w:proofErr w:type="spellStart"/>
      <w:r w:rsidRPr="006F7B36">
        <w:rPr>
          <w:rFonts w:ascii="Consolas" w:hAnsi="Consolas"/>
          <w:color w:val="82AAFF"/>
          <w:lang w:val="en-US"/>
        </w:rPr>
        <w:t>NRainhas</w:t>
      </w:r>
      <w:proofErr w:type="spellEnd"/>
      <w:r w:rsidRPr="006F7B36">
        <w:rPr>
          <w:rFonts w:ascii="Consolas" w:hAnsi="Consolas"/>
          <w:color w:val="89DDFF"/>
          <w:lang w:val="en-US"/>
        </w:rPr>
        <w:t>(</w:t>
      </w:r>
      <w:proofErr w:type="spellStart"/>
      <w:r w:rsidRPr="006F7B36">
        <w:rPr>
          <w:rFonts w:ascii="Consolas" w:hAnsi="Consolas"/>
          <w:color w:val="F78C6C"/>
          <w:lang w:val="en-US"/>
        </w:rPr>
        <w:t>tam_pop</w:t>
      </w:r>
      <w:proofErr w:type="spellEnd"/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20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N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50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proofErr w:type="spellStart"/>
      <w:r w:rsidRPr="006F7B36">
        <w:rPr>
          <w:rFonts w:ascii="Consolas" w:hAnsi="Consolas"/>
          <w:color w:val="F78C6C"/>
          <w:lang w:val="en-US"/>
        </w:rPr>
        <w:t>num_pais</w:t>
      </w:r>
      <w:proofErr w:type="spellEnd"/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5</w:t>
      </w:r>
      <w:r w:rsidRPr="006F7B36">
        <w:rPr>
          <w:rFonts w:ascii="Consolas" w:hAnsi="Consolas"/>
          <w:color w:val="89DDFF"/>
          <w:lang w:val="en-US"/>
        </w:rPr>
        <w:t xml:space="preserve">, </w:t>
      </w:r>
      <w:r w:rsidRPr="006F7B36">
        <w:rPr>
          <w:rFonts w:ascii="Consolas" w:hAnsi="Consolas"/>
          <w:color w:val="F78C6C"/>
          <w:lang w:val="en-US"/>
        </w:rPr>
        <w:t>gen</w:t>
      </w:r>
      <w:r w:rsidRPr="006F7B36">
        <w:rPr>
          <w:rFonts w:ascii="Consolas" w:hAnsi="Consolas"/>
          <w:color w:val="89DDFF"/>
          <w:lang w:val="en-US"/>
        </w:rPr>
        <w:t>=</w:t>
      </w:r>
      <w:r w:rsidRPr="006F7B36">
        <w:rPr>
          <w:rFonts w:ascii="Consolas" w:hAnsi="Consolas"/>
          <w:color w:val="F78C6C"/>
          <w:lang w:val="en-US"/>
        </w:rPr>
        <w:t>5000</w:t>
      </w:r>
      <w:r w:rsidRPr="006F7B36">
        <w:rPr>
          <w:rFonts w:ascii="Consolas" w:hAnsi="Consolas"/>
          <w:color w:val="89DDFF"/>
          <w:lang w:val="en-US"/>
        </w:rPr>
        <w:t>)</w:t>
      </w:r>
    </w:p>
    <w:p w:rsidRPr="006F7B36" w:rsidR="006F7B36" w:rsidP="006F7B36" w:rsidRDefault="006F7B36" w14:paraId="63CBC3D0" w14:textId="77777777">
      <w:pPr>
        <w:rPr>
          <w:lang w:val="en-US"/>
        </w:rPr>
      </w:pPr>
    </w:p>
    <w:sectPr w:rsidRPr="006F7B36" w:rsidR="006F7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0CB"/>
    <w:multiLevelType w:val="hybridMultilevel"/>
    <w:tmpl w:val="9CEC7F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1FB1"/>
    <w:multiLevelType w:val="hybridMultilevel"/>
    <w:tmpl w:val="08B67E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176D2"/>
    <w:multiLevelType w:val="hybridMultilevel"/>
    <w:tmpl w:val="1CC29E92"/>
    <w:lvl w:ilvl="0" w:tplc="4734EE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6D"/>
    <w:rsid w:val="00062C27"/>
    <w:rsid w:val="000B3A22"/>
    <w:rsid w:val="000D6E90"/>
    <w:rsid w:val="000E640C"/>
    <w:rsid w:val="001B0937"/>
    <w:rsid w:val="00371BFC"/>
    <w:rsid w:val="003F0DB7"/>
    <w:rsid w:val="004D24BC"/>
    <w:rsid w:val="004D5021"/>
    <w:rsid w:val="005F706D"/>
    <w:rsid w:val="005F7166"/>
    <w:rsid w:val="006F7B36"/>
    <w:rsid w:val="00782383"/>
    <w:rsid w:val="00883DEF"/>
    <w:rsid w:val="00895860"/>
    <w:rsid w:val="009E39F6"/>
    <w:rsid w:val="00A8548C"/>
    <w:rsid w:val="00C135B6"/>
    <w:rsid w:val="00C943D5"/>
    <w:rsid w:val="00D17EB4"/>
    <w:rsid w:val="00D32BF0"/>
    <w:rsid w:val="00E644B3"/>
    <w:rsid w:val="00F5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3F83"/>
  <w15:chartTrackingRefBased/>
  <w15:docId w15:val="{845B8EB0-3029-405D-99CF-E09B6EF251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F706D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32BF0"/>
    <w:pPr>
      <w:keepNext/>
      <w:spacing w:before="360" w:after="18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BF0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32BF0"/>
    <w:rPr>
      <w:rFonts w:ascii="Times New Roman" w:hAnsi="Times New Roman" w:eastAsiaTheme="majorEastAsia" w:cstheme="majorBidi"/>
      <w:b/>
      <w:bCs/>
      <w:kern w:val="32"/>
      <w:sz w:val="32"/>
      <w:szCs w:val="32"/>
      <w:lang w:eastAsia="en-US"/>
    </w:rPr>
  </w:style>
  <w:style w:type="character" w:styleId="Ttulo2Char" w:customStyle="1">
    <w:name w:val="Título 2 Char"/>
    <w:basedOn w:val="Fontepargpadro"/>
    <w:link w:val="Ttulo2"/>
    <w:uiPriority w:val="9"/>
    <w:semiHidden/>
    <w:rsid w:val="00D32BF0"/>
    <w:rPr>
      <w:rFonts w:ascii="Times New Roman" w:hAnsi="Times New Roman" w:eastAsiaTheme="majorEastAsia" w:cstheme="majorBidi"/>
      <w:b/>
      <w:bCs/>
      <w:i/>
      <w:iCs/>
      <w:sz w:val="28"/>
      <w:szCs w:val="28"/>
      <w:lang w:eastAsia="en-US"/>
    </w:rPr>
  </w:style>
  <w:style w:type="paragraph" w:styleId="SemEspaamento">
    <w:name w:val="No Spacing"/>
    <w:uiPriority w:val="1"/>
    <w:qFormat/>
    <w:rsid w:val="00D32BF0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D32BF0"/>
    <w:pPr>
      <w:jc w:val="center"/>
    </w:pPr>
    <w:rPr>
      <w:bCs/>
      <w:i/>
      <w:sz w:val="20"/>
      <w:szCs w:val="20"/>
    </w:rPr>
  </w:style>
  <w:style w:type="paragraph" w:styleId="PargrafodaLista">
    <w:name w:val="List Paragraph"/>
    <w:basedOn w:val="Normal"/>
    <w:uiPriority w:val="34"/>
    <w:qFormat/>
    <w:rsid w:val="0089586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6F7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6F7B36"/>
    <w:rPr>
      <w:rFonts w:ascii="Courier New" w:hAnsi="Courier New" w:eastAsia="Times New Roman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OneDrive\Documentos\Modelos%20Personalizados%20do%20Office\Relat&#243;rio%20UFMG%202.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UFMG 2.0.dotx</Template>
  <TotalTime>1560</TotalTime>
  <Pages>7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Saraiva Espeschit</dc:creator>
  <cp:keywords/>
  <dc:description/>
  <cp:lastModifiedBy>Gabriel Saraiva Espeschit</cp:lastModifiedBy>
  <cp:revision>9</cp:revision>
  <cp:lastPrinted>2019-09-20T23:47:00Z</cp:lastPrinted>
  <dcterms:created xsi:type="dcterms:W3CDTF">2019-09-19T21:47:00Z</dcterms:created>
  <dcterms:modified xsi:type="dcterms:W3CDTF">2019-09-20T23:47:00Z</dcterms:modified>
</cp:coreProperties>
</file>